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9447026"/>
        <w:docPartObj>
          <w:docPartGallery w:val="Cover Pages"/>
          <w:docPartUnique/>
        </w:docPartObj>
      </w:sdtPr>
      <w:sdtEndPr/>
      <w:sdtContent>
        <w:p w14:paraId="5DF1B586" w14:textId="3B07AF46" w:rsidR="00834374" w:rsidRDefault="00834374">
          <w:r>
            <w:rPr>
              <w:noProof/>
            </w:rPr>
            <mc:AlternateContent>
              <mc:Choice Requires="wps">
                <w:drawing>
                  <wp:anchor distT="0" distB="0" distL="114300" distR="114300" simplePos="0" relativeHeight="251661312" behindDoc="0" locked="0" layoutInCell="1" allowOverlap="1" wp14:anchorId="1CCDAF85" wp14:editId="19D352F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FE305CE" w14:textId="081A0975" w:rsidR="00834374" w:rsidRDefault="00834374">
                                    <w:pPr>
                                      <w:pStyle w:val="NoSpacing"/>
                                      <w:spacing w:after="480"/>
                                      <w:rPr>
                                        <w:i/>
                                        <w:color w:val="262626" w:themeColor="text1" w:themeTint="D9"/>
                                        <w:sz w:val="32"/>
                                        <w:szCs w:val="32"/>
                                      </w:rPr>
                                    </w:pPr>
                                    <w:r>
                                      <w:rPr>
                                        <w:i/>
                                        <w:color w:val="262626" w:themeColor="text1" w:themeTint="D9"/>
                                        <w:sz w:val="32"/>
                                        <w:szCs w:val="32"/>
                                      </w:rPr>
                                      <w:t>FULL NAME</w:t>
                                    </w:r>
                                    <w:r w:rsidR="000644E4">
                                      <w:rPr>
                                        <w:i/>
                                        <w:color w:val="262626" w:themeColor="text1" w:themeTint="D9"/>
                                        <w:sz w:val="32"/>
                                        <w:szCs w:val="32"/>
                                      </w:rPr>
                                      <w:t>: SOWRAB CHOWDHURY</w:t>
                                    </w:r>
                                    <w:r>
                                      <w:rPr>
                                        <w:i/>
                                        <w:color w:val="262626" w:themeColor="text1" w:themeTint="D9"/>
                                        <w:sz w:val="32"/>
                                        <w:szCs w:val="32"/>
                                      </w:rPr>
                                      <w:t xml:space="preserve"> | CANDIDATE NUMBER</w:t>
                                    </w:r>
                                    <w:r w:rsidR="000644E4">
                                      <w:rPr>
                                        <w:i/>
                                        <w:color w:val="262626" w:themeColor="text1" w:themeTint="D9"/>
                                        <w:sz w:val="32"/>
                                        <w:szCs w:val="32"/>
                                      </w:rPr>
                                      <w:t>:3417</w:t>
                                    </w:r>
                                  </w:p>
                                </w:sdtContent>
                              </w:sdt>
                              <w:p w14:paraId="53629BCF" w14:textId="27CB1A7B" w:rsidR="00834374" w:rsidRDefault="00834374">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CCDAF8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FE305CE" w14:textId="081A0975" w:rsidR="00834374" w:rsidRDefault="00834374">
                              <w:pPr>
                                <w:pStyle w:val="NoSpacing"/>
                                <w:spacing w:after="480"/>
                                <w:rPr>
                                  <w:i/>
                                  <w:color w:val="262626" w:themeColor="text1" w:themeTint="D9"/>
                                  <w:sz w:val="32"/>
                                  <w:szCs w:val="32"/>
                                </w:rPr>
                              </w:pPr>
                              <w:r>
                                <w:rPr>
                                  <w:i/>
                                  <w:color w:val="262626" w:themeColor="text1" w:themeTint="D9"/>
                                  <w:sz w:val="32"/>
                                  <w:szCs w:val="32"/>
                                </w:rPr>
                                <w:t>FULL NAME</w:t>
                              </w:r>
                              <w:r w:rsidR="000644E4">
                                <w:rPr>
                                  <w:i/>
                                  <w:color w:val="262626" w:themeColor="text1" w:themeTint="D9"/>
                                  <w:sz w:val="32"/>
                                  <w:szCs w:val="32"/>
                                </w:rPr>
                                <w:t>: SOWRAB CHOWDHURY</w:t>
                              </w:r>
                              <w:r>
                                <w:rPr>
                                  <w:i/>
                                  <w:color w:val="262626" w:themeColor="text1" w:themeTint="D9"/>
                                  <w:sz w:val="32"/>
                                  <w:szCs w:val="32"/>
                                </w:rPr>
                                <w:t xml:space="preserve"> | CANDIDATE NUMBER</w:t>
                              </w:r>
                              <w:r w:rsidR="000644E4">
                                <w:rPr>
                                  <w:i/>
                                  <w:color w:val="262626" w:themeColor="text1" w:themeTint="D9"/>
                                  <w:sz w:val="32"/>
                                  <w:szCs w:val="32"/>
                                </w:rPr>
                                <w:t>:3417</w:t>
                              </w:r>
                            </w:p>
                          </w:sdtContent>
                        </w:sdt>
                        <w:p w14:paraId="53629BCF" w14:textId="27CB1A7B" w:rsidR="00834374" w:rsidRDefault="00834374">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B238D4C" wp14:editId="7DF0913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56D6F2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0FF1D48" wp14:editId="26131F3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57A783F" w14:textId="306DF4E8" w:rsidR="00834374" w:rsidRDefault="00C0423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AI-based </w:t>
                                    </w:r>
                                    <w:r w:rsidR="000644E4">
                                      <w:rPr>
                                        <w:rFonts w:asciiTheme="majorHAnsi" w:hAnsiTheme="majorHAnsi"/>
                                        <w:i/>
                                        <w:caps/>
                                        <w:color w:val="262626" w:themeColor="text1" w:themeTint="D9"/>
                                        <w:sz w:val="120"/>
                                        <w:szCs w:val="120"/>
                                      </w:rPr>
                                      <w:t>chess</w:t>
                                    </w:r>
                                    <w:r>
                                      <w:rPr>
                                        <w:rFonts w:asciiTheme="majorHAnsi" w:hAnsiTheme="majorHAnsi"/>
                                        <w:i/>
                                        <w:caps/>
                                        <w:color w:val="262626" w:themeColor="text1" w:themeTint="D9"/>
                                        <w:sz w:val="120"/>
                                        <w:szCs w:val="120"/>
                                      </w:rPr>
                                      <w:t xml:space="preserve"> training game.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663E50D" w14:textId="125F3C4B" w:rsidR="00834374" w:rsidRDefault="00834374">
                                    <w:pPr>
                                      <w:pStyle w:val="NoSpacing"/>
                                      <w:rPr>
                                        <w:i/>
                                        <w:color w:val="262626" w:themeColor="text1" w:themeTint="D9"/>
                                        <w:sz w:val="36"/>
                                        <w:szCs w:val="36"/>
                                      </w:rPr>
                                    </w:pPr>
                                    <w:r>
                                      <w:rPr>
                                        <w:color w:val="262626" w:themeColor="text1" w:themeTint="D9"/>
                                        <w:sz w:val="36"/>
                                        <w:szCs w:val="36"/>
                                      </w:rPr>
                                      <w:t>Brampton Manor Academy | 13202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FF1D48"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57A783F" w14:textId="306DF4E8" w:rsidR="00834374" w:rsidRDefault="00C0423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AI-based </w:t>
                              </w:r>
                              <w:r w:rsidR="000644E4">
                                <w:rPr>
                                  <w:rFonts w:asciiTheme="majorHAnsi" w:hAnsiTheme="majorHAnsi"/>
                                  <w:i/>
                                  <w:caps/>
                                  <w:color w:val="262626" w:themeColor="text1" w:themeTint="D9"/>
                                  <w:sz w:val="120"/>
                                  <w:szCs w:val="120"/>
                                </w:rPr>
                                <w:t>chess</w:t>
                              </w:r>
                              <w:r>
                                <w:rPr>
                                  <w:rFonts w:asciiTheme="majorHAnsi" w:hAnsiTheme="majorHAnsi"/>
                                  <w:i/>
                                  <w:caps/>
                                  <w:color w:val="262626" w:themeColor="text1" w:themeTint="D9"/>
                                  <w:sz w:val="120"/>
                                  <w:szCs w:val="120"/>
                                </w:rPr>
                                <w:t xml:space="preserve"> training game.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663E50D" w14:textId="125F3C4B" w:rsidR="00834374" w:rsidRDefault="00834374">
                              <w:pPr>
                                <w:pStyle w:val="NoSpacing"/>
                                <w:rPr>
                                  <w:i/>
                                  <w:color w:val="262626" w:themeColor="text1" w:themeTint="D9"/>
                                  <w:sz w:val="36"/>
                                  <w:szCs w:val="36"/>
                                </w:rPr>
                              </w:pPr>
                              <w:r>
                                <w:rPr>
                                  <w:color w:val="262626" w:themeColor="text1" w:themeTint="D9"/>
                                  <w:sz w:val="36"/>
                                  <w:szCs w:val="36"/>
                                </w:rPr>
                                <w:t>Brampton Manor Academy | 13202</w:t>
                              </w:r>
                            </w:p>
                          </w:sdtContent>
                        </w:sdt>
                      </w:txbxContent>
                    </v:textbox>
                    <w10:wrap anchorx="page" anchory="page"/>
                  </v:shape>
                </w:pict>
              </mc:Fallback>
            </mc:AlternateContent>
          </w:r>
        </w:p>
        <w:p w14:paraId="6BD7BA82" w14:textId="46A11C1B" w:rsidR="00834374" w:rsidRDefault="00834374">
          <w:r>
            <w:br w:type="page"/>
          </w:r>
        </w:p>
      </w:sdtContent>
    </w:sdt>
    <w:sdt>
      <w:sdtPr>
        <w:rPr>
          <w:rFonts w:asciiTheme="minorHAnsi" w:eastAsiaTheme="minorHAnsi" w:hAnsiTheme="minorHAnsi" w:cstheme="minorBidi"/>
          <w:b w:val="0"/>
          <w:bCs w:val="0"/>
          <w:color w:val="auto"/>
          <w:sz w:val="24"/>
          <w:szCs w:val="24"/>
          <w:lang w:val="en-GB"/>
        </w:rPr>
        <w:id w:val="-267770676"/>
        <w:docPartObj>
          <w:docPartGallery w:val="Table of Contents"/>
          <w:docPartUnique/>
        </w:docPartObj>
      </w:sdtPr>
      <w:sdtEndPr>
        <w:rPr>
          <w:noProof/>
        </w:rPr>
      </w:sdtEndPr>
      <w:sdtContent>
        <w:p w14:paraId="43BDCF83" w14:textId="70EE10C2" w:rsidR="00834374" w:rsidRDefault="00834374">
          <w:pPr>
            <w:pStyle w:val="TOCHeading"/>
          </w:pPr>
          <w:r>
            <w:t>Table of Contents</w:t>
          </w:r>
        </w:p>
        <w:p w14:paraId="377AC848" w14:textId="26BFB5AB" w:rsidR="007D5AFF" w:rsidRDefault="00834374">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001559" w:history="1">
            <w:r w:rsidR="007D5AFF" w:rsidRPr="00A2315D">
              <w:rPr>
                <w:rStyle w:val="Hyperlink"/>
                <w:noProof/>
              </w:rPr>
              <w:t>Analysis</w:t>
            </w:r>
            <w:r w:rsidR="007D5AFF">
              <w:rPr>
                <w:noProof/>
                <w:webHidden/>
              </w:rPr>
              <w:tab/>
            </w:r>
            <w:r w:rsidR="007D5AFF">
              <w:rPr>
                <w:noProof/>
                <w:webHidden/>
              </w:rPr>
              <w:fldChar w:fldCharType="begin"/>
            </w:r>
            <w:r w:rsidR="007D5AFF">
              <w:rPr>
                <w:noProof/>
                <w:webHidden/>
              </w:rPr>
              <w:instrText xml:space="preserve"> PAGEREF _Toc18001559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7C624686" w14:textId="4134DCB5" w:rsidR="007D5AFF" w:rsidRDefault="00E52880">
          <w:pPr>
            <w:pStyle w:val="TOC2"/>
            <w:tabs>
              <w:tab w:val="right" w:leader="dot" w:pos="9010"/>
            </w:tabs>
            <w:rPr>
              <w:rFonts w:eastAsiaTheme="minorEastAsia" w:cstheme="minorBidi"/>
              <w:b w:val="0"/>
              <w:bCs w:val="0"/>
              <w:noProof/>
              <w:sz w:val="24"/>
              <w:szCs w:val="24"/>
            </w:rPr>
          </w:pPr>
          <w:hyperlink w:anchor="_Toc18001560" w:history="1">
            <w:r w:rsidR="007D5AFF" w:rsidRPr="00A2315D">
              <w:rPr>
                <w:rStyle w:val="Hyperlink"/>
                <w:noProof/>
              </w:rPr>
              <w:t>Project background</w:t>
            </w:r>
            <w:r w:rsidR="007D5AFF">
              <w:rPr>
                <w:noProof/>
                <w:webHidden/>
              </w:rPr>
              <w:tab/>
            </w:r>
            <w:r w:rsidR="007D5AFF">
              <w:rPr>
                <w:noProof/>
                <w:webHidden/>
              </w:rPr>
              <w:fldChar w:fldCharType="begin"/>
            </w:r>
            <w:r w:rsidR="007D5AFF">
              <w:rPr>
                <w:noProof/>
                <w:webHidden/>
              </w:rPr>
              <w:instrText xml:space="preserve"> PAGEREF _Toc18001560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613870BF" w14:textId="079B2D95" w:rsidR="007D5AFF" w:rsidRDefault="00E52880">
          <w:pPr>
            <w:pStyle w:val="TOC2"/>
            <w:tabs>
              <w:tab w:val="right" w:leader="dot" w:pos="9010"/>
            </w:tabs>
            <w:rPr>
              <w:rFonts w:eastAsiaTheme="minorEastAsia" w:cstheme="minorBidi"/>
              <w:b w:val="0"/>
              <w:bCs w:val="0"/>
              <w:noProof/>
              <w:sz w:val="24"/>
              <w:szCs w:val="24"/>
            </w:rPr>
          </w:pPr>
          <w:hyperlink w:anchor="_Toc18001561" w:history="1">
            <w:r w:rsidR="007D5AFF" w:rsidRPr="00A2315D">
              <w:rPr>
                <w:rStyle w:val="Hyperlink"/>
                <w:noProof/>
              </w:rPr>
              <w:t>Current solution</w:t>
            </w:r>
            <w:r w:rsidR="007D5AFF">
              <w:rPr>
                <w:noProof/>
                <w:webHidden/>
              </w:rPr>
              <w:tab/>
            </w:r>
            <w:r w:rsidR="007D5AFF">
              <w:rPr>
                <w:noProof/>
                <w:webHidden/>
              </w:rPr>
              <w:fldChar w:fldCharType="begin"/>
            </w:r>
            <w:r w:rsidR="007D5AFF">
              <w:rPr>
                <w:noProof/>
                <w:webHidden/>
              </w:rPr>
              <w:instrText xml:space="preserve"> PAGEREF _Toc18001561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4D4A4925" w14:textId="564741F1" w:rsidR="007D5AFF" w:rsidRDefault="00E52880">
          <w:pPr>
            <w:pStyle w:val="TOC2"/>
            <w:tabs>
              <w:tab w:val="right" w:leader="dot" w:pos="9010"/>
            </w:tabs>
            <w:rPr>
              <w:rFonts w:eastAsiaTheme="minorEastAsia" w:cstheme="minorBidi"/>
              <w:b w:val="0"/>
              <w:bCs w:val="0"/>
              <w:noProof/>
              <w:sz w:val="24"/>
              <w:szCs w:val="24"/>
            </w:rPr>
          </w:pPr>
          <w:hyperlink w:anchor="_Toc18001562" w:history="1">
            <w:r w:rsidR="007D5AFF" w:rsidRPr="00A2315D">
              <w:rPr>
                <w:rStyle w:val="Hyperlink"/>
                <w:noProof/>
              </w:rPr>
              <w:t>Relevant research</w:t>
            </w:r>
            <w:r w:rsidR="007D5AFF">
              <w:rPr>
                <w:noProof/>
                <w:webHidden/>
              </w:rPr>
              <w:tab/>
            </w:r>
            <w:r w:rsidR="007D5AFF">
              <w:rPr>
                <w:noProof/>
                <w:webHidden/>
              </w:rPr>
              <w:fldChar w:fldCharType="begin"/>
            </w:r>
            <w:r w:rsidR="007D5AFF">
              <w:rPr>
                <w:noProof/>
                <w:webHidden/>
              </w:rPr>
              <w:instrText xml:space="preserve"> PAGEREF _Toc18001562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35E4F0A6" w14:textId="29770F0D" w:rsidR="007D5AFF" w:rsidRDefault="00E52880">
          <w:pPr>
            <w:pStyle w:val="TOC2"/>
            <w:tabs>
              <w:tab w:val="right" w:leader="dot" w:pos="9010"/>
            </w:tabs>
            <w:rPr>
              <w:rFonts w:eastAsiaTheme="minorEastAsia" w:cstheme="minorBidi"/>
              <w:b w:val="0"/>
              <w:bCs w:val="0"/>
              <w:noProof/>
              <w:sz w:val="24"/>
              <w:szCs w:val="24"/>
            </w:rPr>
          </w:pPr>
          <w:hyperlink w:anchor="_Toc18001563" w:history="1">
            <w:r w:rsidR="007D5AFF" w:rsidRPr="00A2315D">
              <w:rPr>
                <w:rStyle w:val="Hyperlink"/>
                <w:noProof/>
              </w:rPr>
              <w:t>End user and target audience</w:t>
            </w:r>
            <w:r w:rsidR="007D5AFF">
              <w:rPr>
                <w:noProof/>
                <w:webHidden/>
              </w:rPr>
              <w:tab/>
            </w:r>
            <w:r w:rsidR="007D5AFF">
              <w:rPr>
                <w:noProof/>
                <w:webHidden/>
              </w:rPr>
              <w:fldChar w:fldCharType="begin"/>
            </w:r>
            <w:r w:rsidR="007D5AFF">
              <w:rPr>
                <w:noProof/>
                <w:webHidden/>
              </w:rPr>
              <w:instrText xml:space="preserve"> PAGEREF _Toc18001563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2AF0F2D6" w14:textId="4506F529" w:rsidR="007D5AFF" w:rsidRDefault="00E52880">
          <w:pPr>
            <w:pStyle w:val="TOC2"/>
            <w:tabs>
              <w:tab w:val="right" w:leader="dot" w:pos="9010"/>
            </w:tabs>
            <w:rPr>
              <w:rFonts w:eastAsiaTheme="minorEastAsia" w:cstheme="minorBidi"/>
              <w:b w:val="0"/>
              <w:bCs w:val="0"/>
              <w:noProof/>
              <w:sz w:val="24"/>
              <w:szCs w:val="24"/>
            </w:rPr>
          </w:pPr>
          <w:hyperlink w:anchor="_Toc18001564" w:history="1">
            <w:r w:rsidR="007D5AFF" w:rsidRPr="00A2315D">
              <w:rPr>
                <w:rStyle w:val="Hyperlink"/>
                <w:noProof/>
              </w:rPr>
              <w:t>Methods and sources</w:t>
            </w:r>
            <w:r w:rsidR="007D5AFF">
              <w:rPr>
                <w:noProof/>
                <w:webHidden/>
              </w:rPr>
              <w:tab/>
            </w:r>
            <w:r w:rsidR="007D5AFF">
              <w:rPr>
                <w:noProof/>
                <w:webHidden/>
              </w:rPr>
              <w:fldChar w:fldCharType="begin"/>
            </w:r>
            <w:r w:rsidR="007D5AFF">
              <w:rPr>
                <w:noProof/>
                <w:webHidden/>
              </w:rPr>
              <w:instrText xml:space="preserve"> PAGEREF _Toc18001564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78A0D01C" w14:textId="3BAFEBCB" w:rsidR="007D5AFF" w:rsidRDefault="00E52880">
          <w:pPr>
            <w:pStyle w:val="TOC2"/>
            <w:tabs>
              <w:tab w:val="right" w:leader="dot" w:pos="9010"/>
            </w:tabs>
            <w:rPr>
              <w:rFonts w:eastAsiaTheme="minorEastAsia" w:cstheme="minorBidi"/>
              <w:b w:val="0"/>
              <w:bCs w:val="0"/>
              <w:noProof/>
              <w:sz w:val="24"/>
              <w:szCs w:val="24"/>
            </w:rPr>
          </w:pPr>
          <w:hyperlink w:anchor="_Toc18001565" w:history="1">
            <w:r w:rsidR="007D5AFF" w:rsidRPr="00A2315D">
              <w:rPr>
                <w:rStyle w:val="Hyperlink"/>
                <w:noProof/>
              </w:rPr>
              <w:t>Objectives</w:t>
            </w:r>
            <w:r w:rsidR="007D5AFF">
              <w:rPr>
                <w:noProof/>
                <w:webHidden/>
              </w:rPr>
              <w:tab/>
            </w:r>
            <w:r w:rsidR="007D5AFF">
              <w:rPr>
                <w:noProof/>
                <w:webHidden/>
              </w:rPr>
              <w:fldChar w:fldCharType="begin"/>
            </w:r>
            <w:r w:rsidR="007D5AFF">
              <w:rPr>
                <w:noProof/>
                <w:webHidden/>
              </w:rPr>
              <w:instrText xml:space="preserve"> PAGEREF _Toc18001565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4C5CB03E" w14:textId="74A88CE0" w:rsidR="007D5AFF" w:rsidRDefault="00E52880">
          <w:pPr>
            <w:pStyle w:val="TOC2"/>
            <w:tabs>
              <w:tab w:val="right" w:leader="dot" w:pos="9010"/>
            </w:tabs>
            <w:rPr>
              <w:rFonts w:eastAsiaTheme="minorEastAsia" w:cstheme="minorBidi"/>
              <w:b w:val="0"/>
              <w:bCs w:val="0"/>
              <w:noProof/>
              <w:sz w:val="24"/>
              <w:szCs w:val="24"/>
            </w:rPr>
          </w:pPr>
          <w:hyperlink w:anchor="_Toc18001566" w:history="1">
            <w:r w:rsidR="007D5AFF" w:rsidRPr="00A2315D">
              <w:rPr>
                <w:rStyle w:val="Hyperlink"/>
                <w:noProof/>
              </w:rPr>
              <w:t>Proposed solution</w:t>
            </w:r>
            <w:r w:rsidR="007D5AFF">
              <w:rPr>
                <w:noProof/>
                <w:webHidden/>
              </w:rPr>
              <w:tab/>
            </w:r>
            <w:r w:rsidR="007D5AFF">
              <w:rPr>
                <w:noProof/>
                <w:webHidden/>
              </w:rPr>
              <w:fldChar w:fldCharType="begin"/>
            </w:r>
            <w:r w:rsidR="007D5AFF">
              <w:rPr>
                <w:noProof/>
                <w:webHidden/>
              </w:rPr>
              <w:instrText xml:space="preserve"> PAGEREF _Toc18001566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1AE20DEC" w14:textId="49E83C68" w:rsidR="007D5AFF" w:rsidRDefault="00E52880">
          <w:pPr>
            <w:pStyle w:val="TOC2"/>
            <w:tabs>
              <w:tab w:val="right" w:leader="dot" w:pos="9010"/>
            </w:tabs>
            <w:rPr>
              <w:rFonts w:eastAsiaTheme="minorEastAsia" w:cstheme="minorBidi"/>
              <w:b w:val="0"/>
              <w:bCs w:val="0"/>
              <w:noProof/>
              <w:sz w:val="24"/>
              <w:szCs w:val="24"/>
            </w:rPr>
          </w:pPr>
          <w:hyperlink w:anchor="_Toc18001567" w:history="1">
            <w:r w:rsidR="007D5AFF" w:rsidRPr="00A2315D">
              <w:rPr>
                <w:rStyle w:val="Hyperlink"/>
                <w:noProof/>
              </w:rPr>
              <w:t>Modelling</w:t>
            </w:r>
            <w:r w:rsidR="007D5AFF">
              <w:rPr>
                <w:noProof/>
                <w:webHidden/>
              </w:rPr>
              <w:tab/>
            </w:r>
            <w:r w:rsidR="007D5AFF">
              <w:rPr>
                <w:noProof/>
                <w:webHidden/>
              </w:rPr>
              <w:fldChar w:fldCharType="begin"/>
            </w:r>
            <w:r w:rsidR="007D5AFF">
              <w:rPr>
                <w:noProof/>
                <w:webHidden/>
              </w:rPr>
              <w:instrText xml:space="preserve"> PAGEREF _Toc18001567 \h </w:instrText>
            </w:r>
            <w:r w:rsidR="007D5AFF">
              <w:rPr>
                <w:noProof/>
                <w:webHidden/>
              </w:rPr>
            </w:r>
            <w:r w:rsidR="007D5AFF">
              <w:rPr>
                <w:noProof/>
                <w:webHidden/>
              </w:rPr>
              <w:fldChar w:fldCharType="separate"/>
            </w:r>
            <w:r w:rsidR="007D5AFF">
              <w:rPr>
                <w:noProof/>
                <w:webHidden/>
              </w:rPr>
              <w:t>2</w:t>
            </w:r>
            <w:r w:rsidR="007D5AFF">
              <w:rPr>
                <w:noProof/>
                <w:webHidden/>
              </w:rPr>
              <w:fldChar w:fldCharType="end"/>
            </w:r>
          </w:hyperlink>
        </w:p>
        <w:p w14:paraId="6D3CD094" w14:textId="6D1E8A99" w:rsidR="007D5AFF" w:rsidRDefault="00E52880">
          <w:pPr>
            <w:pStyle w:val="TOC1"/>
            <w:tabs>
              <w:tab w:val="right" w:leader="dot" w:pos="9010"/>
            </w:tabs>
            <w:rPr>
              <w:rFonts w:eastAsiaTheme="minorEastAsia" w:cstheme="minorBidi"/>
              <w:b w:val="0"/>
              <w:bCs w:val="0"/>
              <w:i w:val="0"/>
              <w:iCs w:val="0"/>
              <w:noProof/>
            </w:rPr>
          </w:pPr>
          <w:hyperlink w:anchor="_Toc18001568" w:history="1">
            <w:r w:rsidR="007D5AFF" w:rsidRPr="00A2315D">
              <w:rPr>
                <w:rStyle w:val="Hyperlink"/>
                <w:noProof/>
              </w:rPr>
              <w:t>Design</w:t>
            </w:r>
            <w:r w:rsidR="007D5AFF">
              <w:rPr>
                <w:noProof/>
                <w:webHidden/>
              </w:rPr>
              <w:tab/>
            </w:r>
            <w:r w:rsidR="007D5AFF">
              <w:rPr>
                <w:noProof/>
                <w:webHidden/>
              </w:rPr>
              <w:fldChar w:fldCharType="begin"/>
            </w:r>
            <w:r w:rsidR="007D5AFF">
              <w:rPr>
                <w:noProof/>
                <w:webHidden/>
              </w:rPr>
              <w:instrText xml:space="preserve"> PAGEREF _Toc18001568 \h </w:instrText>
            </w:r>
            <w:r w:rsidR="007D5AFF">
              <w:rPr>
                <w:noProof/>
                <w:webHidden/>
              </w:rPr>
            </w:r>
            <w:r w:rsidR="007D5AFF">
              <w:rPr>
                <w:noProof/>
                <w:webHidden/>
              </w:rPr>
              <w:fldChar w:fldCharType="separate"/>
            </w:r>
            <w:r w:rsidR="007D5AFF">
              <w:rPr>
                <w:noProof/>
                <w:webHidden/>
              </w:rPr>
              <w:t>3</w:t>
            </w:r>
            <w:r w:rsidR="007D5AFF">
              <w:rPr>
                <w:noProof/>
                <w:webHidden/>
              </w:rPr>
              <w:fldChar w:fldCharType="end"/>
            </w:r>
          </w:hyperlink>
        </w:p>
        <w:p w14:paraId="511AA04C" w14:textId="65DA84BA" w:rsidR="007D5AFF" w:rsidRDefault="00E52880">
          <w:pPr>
            <w:pStyle w:val="TOC2"/>
            <w:tabs>
              <w:tab w:val="right" w:leader="dot" w:pos="9010"/>
            </w:tabs>
            <w:rPr>
              <w:rFonts w:eastAsiaTheme="minorEastAsia" w:cstheme="minorBidi"/>
              <w:b w:val="0"/>
              <w:bCs w:val="0"/>
              <w:noProof/>
              <w:sz w:val="24"/>
              <w:szCs w:val="24"/>
            </w:rPr>
          </w:pPr>
          <w:hyperlink w:anchor="_Toc18001569" w:history="1">
            <w:r w:rsidR="007D5AFF" w:rsidRPr="00A2315D">
              <w:rPr>
                <w:rStyle w:val="Hyperlink"/>
                <w:noProof/>
              </w:rPr>
              <w:t>High level overview</w:t>
            </w:r>
            <w:r w:rsidR="007D5AFF">
              <w:rPr>
                <w:noProof/>
                <w:webHidden/>
              </w:rPr>
              <w:tab/>
            </w:r>
            <w:r w:rsidR="007D5AFF">
              <w:rPr>
                <w:noProof/>
                <w:webHidden/>
              </w:rPr>
              <w:fldChar w:fldCharType="begin"/>
            </w:r>
            <w:r w:rsidR="007D5AFF">
              <w:rPr>
                <w:noProof/>
                <w:webHidden/>
              </w:rPr>
              <w:instrText xml:space="preserve"> PAGEREF _Toc18001569 \h </w:instrText>
            </w:r>
            <w:r w:rsidR="007D5AFF">
              <w:rPr>
                <w:noProof/>
                <w:webHidden/>
              </w:rPr>
            </w:r>
            <w:r w:rsidR="007D5AFF">
              <w:rPr>
                <w:noProof/>
                <w:webHidden/>
              </w:rPr>
              <w:fldChar w:fldCharType="separate"/>
            </w:r>
            <w:r w:rsidR="007D5AFF">
              <w:rPr>
                <w:noProof/>
                <w:webHidden/>
              </w:rPr>
              <w:t>3</w:t>
            </w:r>
            <w:r w:rsidR="007D5AFF">
              <w:rPr>
                <w:noProof/>
                <w:webHidden/>
              </w:rPr>
              <w:fldChar w:fldCharType="end"/>
            </w:r>
          </w:hyperlink>
        </w:p>
        <w:p w14:paraId="0584580F" w14:textId="5B9AA347" w:rsidR="007D5AFF" w:rsidRDefault="00E52880">
          <w:pPr>
            <w:pStyle w:val="TOC2"/>
            <w:tabs>
              <w:tab w:val="right" w:leader="dot" w:pos="9010"/>
            </w:tabs>
            <w:rPr>
              <w:rFonts w:eastAsiaTheme="minorEastAsia" w:cstheme="minorBidi"/>
              <w:b w:val="0"/>
              <w:bCs w:val="0"/>
              <w:noProof/>
              <w:sz w:val="24"/>
              <w:szCs w:val="24"/>
            </w:rPr>
          </w:pPr>
          <w:hyperlink w:anchor="_Toc18001570" w:history="1">
            <w:r w:rsidR="007D5AFF" w:rsidRPr="00A2315D">
              <w:rPr>
                <w:rStyle w:val="Hyperlink"/>
                <w:noProof/>
              </w:rPr>
              <w:t>Sketches</w:t>
            </w:r>
            <w:r w:rsidR="007D5AFF">
              <w:rPr>
                <w:noProof/>
                <w:webHidden/>
              </w:rPr>
              <w:tab/>
            </w:r>
            <w:r w:rsidR="007D5AFF">
              <w:rPr>
                <w:noProof/>
                <w:webHidden/>
              </w:rPr>
              <w:fldChar w:fldCharType="begin"/>
            </w:r>
            <w:r w:rsidR="007D5AFF">
              <w:rPr>
                <w:noProof/>
                <w:webHidden/>
              </w:rPr>
              <w:instrText xml:space="preserve"> PAGEREF _Toc18001570 \h </w:instrText>
            </w:r>
            <w:r w:rsidR="007D5AFF">
              <w:rPr>
                <w:noProof/>
                <w:webHidden/>
              </w:rPr>
            </w:r>
            <w:r w:rsidR="007D5AFF">
              <w:rPr>
                <w:noProof/>
                <w:webHidden/>
              </w:rPr>
              <w:fldChar w:fldCharType="separate"/>
            </w:r>
            <w:r w:rsidR="007D5AFF">
              <w:rPr>
                <w:noProof/>
                <w:webHidden/>
              </w:rPr>
              <w:t>3</w:t>
            </w:r>
            <w:r w:rsidR="007D5AFF">
              <w:rPr>
                <w:noProof/>
                <w:webHidden/>
              </w:rPr>
              <w:fldChar w:fldCharType="end"/>
            </w:r>
          </w:hyperlink>
        </w:p>
        <w:p w14:paraId="4132DFC3" w14:textId="1C9098B7" w:rsidR="007D5AFF" w:rsidRDefault="00E52880">
          <w:pPr>
            <w:pStyle w:val="TOC2"/>
            <w:tabs>
              <w:tab w:val="right" w:leader="dot" w:pos="9010"/>
            </w:tabs>
            <w:rPr>
              <w:rFonts w:eastAsiaTheme="minorEastAsia" w:cstheme="minorBidi"/>
              <w:b w:val="0"/>
              <w:bCs w:val="0"/>
              <w:noProof/>
              <w:sz w:val="24"/>
              <w:szCs w:val="24"/>
            </w:rPr>
          </w:pPr>
          <w:hyperlink w:anchor="_Toc18001571" w:history="1">
            <w:r w:rsidR="007D5AFF" w:rsidRPr="00A2315D">
              <w:rPr>
                <w:rStyle w:val="Hyperlink"/>
                <w:noProof/>
              </w:rPr>
              <w:t>Pseudocode</w:t>
            </w:r>
            <w:r w:rsidR="007D5AFF">
              <w:rPr>
                <w:noProof/>
                <w:webHidden/>
              </w:rPr>
              <w:tab/>
            </w:r>
            <w:r w:rsidR="007D5AFF">
              <w:rPr>
                <w:noProof/>
                <w:webHidden/>
              </w:rPr>
              <w:fldChar w:fldCharType="begin"/>
            </w:r>
            <w:r w:rsidR="007D5AFF">
              <w:rPr>
                <w:noProof/>
                <w:webHidden/>
              </w:rPr>
              <w:instrText xml:space="preserve"> PAGEREF _Toc18001571 \h </w:instrText>
            </w:r>
            <w:r w:rsidR="007D5AFF">
              <w:rPr>
                <w:noProof/>
                <w:webHidden/>
              </w:rPr>
            </w:r>
            <w:r w:rsidR="007D5AFF">
              <w:rPr>
                <w:noProof/>
                <w:webHidden/>
              </w:rPr>
              <w:fldChar w:fldCharType="separate"/>
            </w:r>
            <w:r w:rsidR="007D5AFF">
              <w:rPr>
                <w:noProof/>
                <w:webHidden/>
              </w:rPr>
              <w:t>3</w:t>
            </w:r>
            <w:r w:rsidR="007D5AFF">
              <w:rPr>
                <w:noProof/>
                <w:webHidden/>
              </w:rPr>
              <w:fldChar w:fldCharType="end"/>
            </w:r>
          </w:hyperlink>
        </w:p>
        <w:p w14:paraId="57BF0B0A" w14:textId="3FD01FA1" w:rsidR="007D5AFF" w:rsidRDefault="00E52880">
          <w:pPr>
            <w:pStyle w:val="TOC2"/>
            <w:tabs>
              <w:tab w:val="right" w:leader="dot" w:pos="9010"/>
            </w:tabs>
            <w:rPr>
              <w:rFonts w:eastAsiaTheme="minorEastAsia" w:cstheme="minorBidi"/>
              <w:b w:val="0"/>
              <w:bCs w:val="0"/>
              <w:noProof/>
              <w:sz w:val="24"/>
              <w:szCs w:val="24"/>
            </w:rPr>
          </w:pPr>
          <w:hyperlink w:anchor="_Toc18001572" w:history="1">
            <w:r w:rsidR="007D5AFF" w:rsidRPr="00A2315D">
              <w:rPr>
                <w:rStyle w:val="Hyperlink"/>
                <w:noProof/>
              </w:rPr>
              <w:t>Libraries</w:t>
            </w:r>
            <w:r w:rsidR="007D5AFF">
              <w:rPr>
                <w:noProof/>
                <w:webHidden/>
              </w:rPr>
              <w:tab/>
            </w:r>
            <w:r w:rsidR="007D5AFF">
              <w:rPr>
                <w:noProof/>
                <w:webHidden/>
              </w:rPr>
              <w:fldChar w:fldCharType="begin"/>
            </w:r>
            <w:r w:rsidR="007D5AFF">
              <w:rPr>
                <w:noProof/>
                <w:webHidden/>
              </w:rPr>
              <w:instrText xml:space="preserve"> PAGEREF _Toc18001572 \h </w:instrText>
            </w:r>
            <w:r w:rsidR="007D5AFF">
              <w:rPr>
                <w:noProof/>
                <w:webHidden/>
              </w:rPr>
            </w:r>
            <w:r w:rsidR="007D5AFF">
              <w:rPr>
                <w:noProof/>
                <w:webHidden/>
              </w:rPr>
              <w:fldChar w:fldCharType="separate"/>
            </w:r>
            <w:r w:rsidR="007D5AFF">
              <w:rPr>
                <w:noProof/>
                <w:webHidden/>
              </w:rPr>
              <w:t>3</w:t>
            </w:r>
            <w:r w:rsidR="007D5AFF">
              <w:rPr>
                <w:noProof/>
                <w:webHidden/>
              </w:rPr>
              <w:fldChar w:fldCharType="end"/>
            </w:r>
          </w:hyperlink>
        </w:p>
        <w:p w14:paraId="5717583F" w14:textId="42E80026" w:rsidR="007D5AFF" w:rsidRDefault="00E52880">
          <w:pPr>
            <w:pStyle w:val="TOC1"/>
            <w:tabs>
              <w:tab w:val="right" w:leader="dot" w:pos="9010"/>
            </w:tabs>
            <w:rPr>
              <w:rFonts w:eastAsiaTheme="minorEastAsia" w:cstheme="minorBidi"/>
              <w:b w:val="0"/>
              <w:bCs w:val="0"/>
              <w:i w:val="0"/>
              <w:iCs w:val="0"/>
              <w:noProof/>
            </w:rPr>
          </w:pPr>
          <w:hyperlink w:anchor="_Toc18001573" w:history="1">
            <w:r w:rsidR="007D5AFF" w:rsidRPr="00A2315D">
              <w:rPr>
                <w:rStyle w:val="Hyperlink"/>
                <w:noProof/>
              </w:rPr>
              <w:t>Technical Solution</w:t>
            </w:r>
            <w:r w:rsidR="007D5AFF">
              <w:rPr>
                <w:noProof/>
                <w:webHidden/>
              </w:rPr>
              <w:tab/>
            </w:r>
            <w:r w:rsidR="007D5AFF">
              <w:rPr>
                <w:noProof/>
                <w:webHidden/>
              </w:rPr>
              <w:fldChar w:fldCharType="begin"/>
            </w:r>
            <w:r w:rsidR="007D5AFF">
              <w:rPr>
                <w:noProof/>
                <w:webHidden/>
              </w:rPr>
              <w:instrText xml:space="preserve"> PAGEREF _Toc18001573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35A14C05" w14:textId="2D8EDB1B" w:rsidR="007D5AFF" w:rsidRDefault="00E52880">
          <w:pPr>
            <w:pStyle w:val="TOC2"/>
            <w:tabs>
              <w:tab w:val="right" w:leader="dot" w:pos="9010"/>
            </w:tabs>
            <w:rPr>
              <w:rFonts w:eastAsiaTheme="minorEastAsia" w:cstheme="minorBidi"/>
              <w:b w:val="0"/>
              <w:bCs w:val="0"/>
              <w:noProof/>
              <w:sz w:val="24"/>
              <w:szCs w:val="24"/>
            </w:rPr>
          </w:pPr>
          <w:hyperlink w:anchor="_Toc18001574" w:history="1">
            <w:r w:rsidR="007D5AFF" w:rsidRPr="00A2315D">
              <w:rPr>
                <w:rStyle w:val="Hyperlink"/>
                <w:noProof/>
              </w:rPr>
              <w:t>System overview</w:t>
            </w:r>
            <w:r w:rsidR="007D5AFF">
              <w:rPr>
                <w:noProof/>
                <w:webHidden/>
              </w:rPr>
              <w:tab/>
            </w:r>
            <w:r w:rsidR="007D5AFF">
              <w:rPr>
                <w:noProof/>
                <w:webHidden/>
              </w:rPr>
              <w:fldChar w:fldCharType="begin"/>
            </w:r>
            <w:r w:rsidR="007D5AFF">
              <w:rPr>
                <w:noProof/>
                <w:webHidden/>
              </w:rPr>
              <w:instrText xml:space="preserve"> PAGEREF _Toc18001574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07EE1B36" w14:textId="31BCFA51" w:rsidR="007D5AFF" w:rsidRDefault="00E52880">
          <w:pPr>
            <w:pStyle w:val="TOC2"/>
            <w:tabs>
              <w:tab w:val="right" w:leader="dot" w:pos="9010"/>
            </w:tabs>
            <w:rPr>
              <w:rFonts w:eastAsiaTheme="minorEastAsia" w:cstheme="minorBidi"/>
              <w:b w:val="0"/>
              <w:bCs w:val="0"/>
              <w:noProof/>
              <w:sz w:val="24"/>
              <w:szCs w:val="24"/>
            </w:rPr>
          </w:pPr>
          <w:hyperlink w:anchor="_Toc18001575" w:history="1">
            <w:r w:rsidR="007D5AFF" w:rsidRPr="00A2315D">
              <w:rPr>
                <w:rStyle w:val="Hyperlink"/>
                <w:noProof/>
              </w:rPr>
              <w:t>Key code</w:t>
            </w:r>
            <w:r w:rsidR="007D5AFF">
              <w:rPr>
                <w:noProof/>
                <w:webHidden/>
              </w:rPr>
              <w:tab/>
            </w:r>
            <w:r w:rsidR="007D5AFF">
              <w:rPr>
                <w:noProof/>
                <w:webHidden/>
              </w:rPr>
              <w:fldChar w:fldCharType="begin"/>
            </w:r>
            <w:r w:rsidR="007D5AFF">
              <w:rPr>
                <w:noProof/>
                <w:webHidden/>
              </w:rPr>
              <w:instrText xml:space="preserve"> PAGEREF _Toc18001575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54968D5B" w14:textId="394C19CD" w:rsidR="007D5AFF" w:rsidRDefault="00E52880">
          <w:pPr>
            <w:pStyle w:val="TOC2"/>
            <w:tabs>
              <w:tab w:val="right" w:leader="dot" w:pos="9010"/>
            </w:tabs>
            <w:rPr>
              <w:rFonts w:eastAsiaTheme="minorEastAsia" w:cstheme="minorBidi"/>
              <w:b w:val="0"/>
              <w:bCs w:val="0"/>
              <w:noProof/>
              <w:sz w:val="24"/>
              <w:szCs w:val="24"/>
            </w:rPr>
          </w:pPr>
          <w:hyperlink w:anchor="_Toc18001576" w:history="1">
            <w:r w:rsidR="007D5AFF" w:rsidRPr="00A2315D">
              <w:rPr>
                <w:rStyle w:val="Hyperlink"/>
                <w:noProof/>
              </w:rPr>
              <w:t>Complex programming techniques</w:t>
            </w:r>
            <w:r w:rsidR="007D5AFF">
              <w:rPr>
                <w:noProof/>
                <w:webHidden/>
              </w:rPr>
              <w:tab/>
            </w:r>
            <w:r w:rsidR="007D5AFF">
              <w:rPr>
                <w:noProof/>
                <w:webHidden/>
              </w:rPr>
              <w:fldChar w:fldCharType="begin"/>
            </w:r>
            <w:r w:rsidR="007D5AFF">
              <w:rPr>
                <w:noProof/>
                <w:webHidden/>
              </w:rPr>
              <w:instrText xml:space="preserve"> PAGEREF _Toc18001576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2EB9B261" w14:textId="27526846" w:rsidR="007D5AFF" w:rsidRDefault="00E52880">
          <w:pPr>
            <w:pStyle w:val="TOC2"/>
            <w:tabs>
              <w:tab w:val="right" w:leader="dot" w:pos="9010"/>
            </w:tabs>
            <w:rPr>
              <w:rFonts w:eastAsiaTheme="minorEastAsia" w:cstheme="minorBidi"/>
              <w:b w:val="0"/>
              <w:bCs w:val="0"/>
              <w:noProof/>
              <w:sz w:val="24"/>
              <w:szCs w:val="24"/>
            </w:rPr>
          </w:pPr>
          <w:hyperlink w:anchor="_Toc18001577" w:history="1">
            <w:r w:rsidR="007D5AFF" w:rsidRPr="00A2315D">
              <w:rPr>
                <w:rStyle w:val="Hyperlink"/>
                <w:noProof/>
              </w:rPr>
              <w:t>Defensive programming</w:t>
            </w:r>
            <w:r w:rsidR="007D5AFF">
              <w:rPr>
                <w:noProof/>
                <w:webHidden/>
              </w:rPr>
              <w:tab/>
            </w:r>
            <w:r w:rsidR="007D5AFF">
              <w:rPr>
                <w:noProof/>
                <w:webHidden/>
              </w:rPr>
              <w:fldChar w:fldCharType="begin"/>
            </w:r>
            <w:r w:rsidR="007D5AFF">
              <w:rPr>
                <w:noProof/>
                <w:webHidden/>
              </w:rPr>
              <w:instrText xml:space="preserve"> PAGEREF _Toc18001577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24FCF04F" w14:textId="72EDEDC9" w:rsidR="007D5AFF" w:rsidRDefault="00E52880">
          <w:pPr>
            <w:pStyle w:val="TOC2"/>
            <w:tabs>
              <w:tab w:val="right" w:leader="dot" w:pos="9010"/>
            </w:tabs>
            <w:rPr>
              <w:rFonts w:eastAsiaTheme="minorEastAsia" w:cstheme="minorBidi"/>
              <w:b w:val="0"/>
              <w:bCs w:val="0"/>
              <w:noProof/>
              <w:sz w:val="24"/>
              <w:szCs w:val="24"/>
            </w:rPr>
          </w:pPr>
          <w:hyperlink w:anchor="_Toc18001578" w:history="1">
            <w:r w:rsidR="007D5AFF" w:rsidRPr="00A2315D">
              <w:rPr>
                <w:rStyle w:val="Hyperlink"/>
                <w:noProof/>
              </w:rPr>
              <w:t>Coding style</w:t>
            </w:r>
            <w:r w:rsidR="007D5AFF">
              <w:rPr>
                <w:noProof/>
                <w:webHidden/>
              </w:rPr>
              <w:tab/>
            </w:r>
            <w:r w:rsidR="007D5AFF">
              <w:rPr>
                <w:noProof/>
                <w:webHidden/>
              </w:rPr>
              <w:fldChar w:fldCharType="begin"/>
            </w:r>
            <w:r w:rsidR="007D5AFF">
              <w:rPr>
                <w:noProof/>
                <w:webHidden/>
              </w:rPr>
              <w:instrText xml:space="preserve"> PAGEREF _Toc18001578 \h </w:instrText>
            </w:r>
            <w:r w:rsidR="007D5AFF">
              <w:rPr>
                <w:noProof/>
                <w:webHidden/>
              </w:rPr>
            </w:r>
            <w:r w:rsidR="007D5AFF">
              <w:rPr>
                <w:noProof/>
                <w:webHidden/>
              </w:rPr>
              <w:fldChar w:fldCharType="separate"/>
            </w:r>
            <w:r w:rsidR="007D5AFF">
              <w:rPr>
                <w:noProof/>
                <w:webHidden/>
              </w:rPr>
              <w:t>4</w:t>
            </w:r>
            <w:r w:rsidR="007D5AFF">
              <w:rPr>
                <w:noProof/>
                <w:webHidden/>
              </w:rPr>
              <w:fldChar w:fldCharType="end"/>
            </w:r>
          </w:hyperlink>
        </w:p>
        <w:p w14:paraId="169BBB9A" w14:textId="5AA677AF" w:rsidR="007D5AFF" w:rsidRDefault="00E52880">
          <w:pPr>
            <w:pStyle w:val="TOC1"/>
            <w:tabs>
              <w:tab w:val="right" w:leader="dot" w:pos="9010"/>
            </w:tabs>
            <w:rPr>
              <w:rFonts w:eastAsiaTheme="minorEastAsia" w:cstheme="minorBidi"/>
              <w:b w:val="0"/>
              <w:bCs w:val="0"/>
              <w:i w:val="0"/>
              <w:iCs w:val="0"/>
              <w:noProof/>
            </w:rPr>
          </w:pPr>
          <w:hyperlink w:anchor="_Toc18001579" w:history="1">
            <w:r w:rsidR="007D5AFF" w:rsidRPr="00A2315D">
              <w:rPr>
                <w:rStyle w:val="Hyperlink"/>
                <w:noProof/>
              </w:rPr>
              <w:t>Testing</w:t>
            </w:r>
            <w:r w:rsidR="007D5AFF">
              <w:rPr>
                <w:noProof/>
                <w:webHidden/>
              </w:rPr>
              <w:tab/>
            </w:r>
            <w:r w:rsidR="007D5AFF">
              <w:rPr>
                <w:noProof/>
                <w:webHidden/>
              </w:rPr>
              <w:fldChar w:fldCharType="begin"/>
            </w:r>
            <w:r w:rsidR="007D5AFF">
              <w:rPr>
                <w:noProof/>
                <w:webHidden/>
              </w:rPr>
              <w:instrText xml:space="preserve"> PAGEREF _Toc18001579 \h </w:instrText>
            </w:r>
            <w:r w:rsidR="007D5AFF">
              <w:rPr>
                <w:noProof/>
                <w:webHidden/>
              </w:rPr>
            </w:r>
            <w:r w:rsidR="007D5AFF">
              <w:rPr>
                <w:noProof/>
                <w:webHidden/>
              </w:rPr>
              <w:fldChar w:fldCharType="separate"/>
            </w:r>
            <w:r w:rsidR="007D5AFF">
              <w:rPr>
                <w:noProof/>
                <w:webHidden/>
              </w:rPr>
              <w:t>5</w:t>
            </w:r>
            <w:r w:rsidR="007D5AFF">
              <w:rPr>
                <w:noProof/>
                <w:webHidden/>
              </w:rPr>
              <w:fldChar w:fldCharType="end"/>
            </w:r>
          </w:hyperlink>
        </w:p>
        <w:p w14:paraId="6F78BF8F" w14:textId="293D636C" w:rsidR="007D5AFF" w:rsidRDefault="00E52880">
          <w:pPr>
            <w:pStyle w:val="TOC1"/>
            <w:tabs>
              <w:tab w:val="right" w:leader="dot" w:pos="9010"/>
            </w:tabs>
            <w:rPr>
              <w:rFonts w:eastAsiaTheme="minorEastAsia" w:cstheme="minorBidi"/>
              <w:b w:val="0"/>
              <w:bCs w:val="0"/>
              <w:i w:val="0"/>
              <w:iCs w:val="0"/>
              <w:noProof/>
            </w:rPr>
          </w:pPr>
          <w:hyperlink w:anchor="_Toc18001580" w:history="1">
            <w:r w:rsidR="007D5AFF" w:rsidRPr="00A2315D">
              <w:rPr>
                <w:rStyle w:val="Hyperlink"/>
                <w:noProof/>
              </w:rPr>
              <w:t>Evaluation</w:t>
            </w:r>
            <w:r w:rsidR="007D5AFF">
              <w:rPr>
                <w:noProof/>
                <w:webHidden/>
              </w:rPr>
              <w:tab/>
            </w:r>
            <w:r w:rsidR="007D5AFF">
              <w:rPr>
                <w:noProof/>
                <w:webHidden/>
              </w:rPr>
              <w:fldChar w:fldCharType="begin"/>
            </w:r>
            <w:r w:rsidR="007D5AFF">
              <w:rPr>
                <w:noProof/>
                <w:webHidden/>
              </w:rPr>
              <w:instrText xml:space="preserve"> PAGEREF _Toc18001580 \h </w:instrText>
            </w:r>
            <w:r w:rsidR="007D5AFF">
              <w:rPr>
                <w:noProof/>
                <w:webHidden/>
              </w:rPr>
            </w:r>
            <w:r w:rsidR="007D5AFF">
              <w:rPr>
                <w:noProof/>
                <w:webHidden/>
              </w:rPr>
              <w:fldChar w:fldCharType="separate"/>
            </w:r>
            <w:r w:rsidR="007D5AFF">
              <w:rPr>
                <w:noProof/>
                <w:webHidden/>
              </w:rPr>
              <w:t>6</w:t>
            </w:r>
            <w:r w:rsidR="007D5AFF">
              <w:rPr>
                <w:noProof/>
                <w:webHidden/>
              </w:rPr>
              <w:fldChar w:fldCharType="end"/>
            </w:r>
          </w:hyperlink>
        </w:p>
        <w:p w14:paraId="0659CF22" w14:textId="0F690676" w:rsidR="007D5AFF" w:rsidRDefault="00E52880">
          <w:pPr>
            <w:pStyle w:val="TOC2"/>
            <w:tabs>
              <w:tab w:val="right" w:leader="dot" w:pos="9010"/>
            </w:tabs>
            <w:rPr>
              <w:rFonts w:eastAsiaTheme="minorEastAsia" w:cstheme="minorBidi"/>
              <w:b w:val="0"/>
              <w:bCs w:val="0"/>
              <w:noProof/>
              <w:sz w:val="24"/>
              <w:szCs w:val="24"/>
            </w:rPr>
          </w:pPr>
          <w:hyperlink w:anchor="_Toc18001581" w:history="1">
            <w:r w:rsidR="007D5AFF" w:rsidRPr="00A2315D">
              <w:rPr>
                <w:rStyle w:val="Hyperlink"/>
                <w:noProof/>
              </w:rPr>
              <w:t>Objectives</w:t>
            </w:r>
            <w:r w:rsidR="007D5AFF">
              <w:rPr>
                <w:noProof/>
                <w:webHidden/>
              </w:rPr>
              <w:tab/>
            </w:r>
            <w:r w:rsidR="007D5AFF">
              <w:rPr>
                <w:noProof/>
                <w:webHidden/>
              </w:rPr>
              <w:fldChar w:fldCharType="begin"/>
            </w:r>
            <w:r w:rsidR="007D5AFF">
              <w:rPr>
                <w:noProof/>
                <w:webHidden/>
              </w:rPr>
              <w:instrText xml:space="preserve"> PAGEREF _Toc18001581 \h </w:instrText>
            </w:r>
            <w:r w:rsidR="007D5AFF">
              <w:rPr>
                <w:noProof/>
                <w:webHidden/>
              </w:rPr>
            </w:r>
            <w:r w:rsidR="007D5AFF">
              <w:rPr>
                <w:noProof/>
                <w:webHidden/>
              </w:rPr>
              <w:fldChar w:fldCharType="separate"/>
            </w:r>
            <w:r w:rsidR="007D5AFF">
              <w:rPr>
                <w:noProof/>
                <w:webHidden/>
              </w:rPr>
              <w:t>6</w:t>
            </w:r>
            <w:r w:rsidR="007D5AFF">
              <w:rPr>
                <w:noProof/>
                <w:webHidden/>
              </w:rPr>
              <w:fldChar w:fldCharType="end"/>
            </w:r>
          </w:hyperlink>
        </w:p>
        <w:p w14:paraId="3E6BFA55" w14:textId="70F15A6F" w:rsidR="007D5AFF" w:rsidRDefault="00E52880">
          <w:pPr>
            <w:pStyle w:val="TOC2"/>
            <w:tabs>
              <w:tab w:val="right" w:leader="dot" w:pos="9010"/>
            </w:tabs>
            <w:rPr>
              <w:rFonts w:eastAsiaTheme="minorEastAsia" w:cstheme="minorBidi"/>
              <w:b w:val="0"/>
              <w:bCs w:val="0"/>
              <w:noProof/>
              <w:sz w:val="24"/>
              <w:szCs w:val="24"/>
            </w:rPr>
          </w:pPr>
          <w:hyperlink w:anchor="_Toc18001582" w:history="1">
            <w:r w:rsidR="007D5AFF" w:rsidRPr="00A2315D">
              <w:rPr>
                <w:rStyle w:val="Hyperlink"/>
                <w:noProof/>
              </w:rPr>
              <w:t>End user and target audience</w:t>
            </w:r>
            <w:r w:rsidR="007D5AFF">
              <w:rPr>
                <w:noProof/>
                <w:webHidden/>
              </w:rPr>
              <w:tab/>
            </w:r>
            <w:r w:rsidR="007D5AFF">
              <w:rPr>
                <w:noProof/>
                <w:webHidden/>
              </w:rPr>
              <w:fldChar w:fldCharType="begin"/>
            </w:r>
            <w:r w:rsidR="007D5AFF">
              <w:rPr>
                <w:noProof/>
                <w:webHidden/>
              </w:rPr>
              <w:instrText xml:space="preserve"> PAGEREF _Toc18001582 \h </w:instrText>
            </w:r>
            <w:r w:rsidR="007D5AFF">
              <w:rPr>
                <w:noProof/>
                <w:webHidden/>
              </w:rPr>
            </w:r>
            <w:r w:rsidR="007D5AFF">
              <w:rPr>
                <w:noProof/>
                <w:webHidden/>
              </w:rPr>
              <w:fldChar w:fldCharType="separate"/>
            </w:r>
            <w:r w:rsidR="007D5AFF">
              <w:rPr>
                <w:noProof/>
                <w:webHidden/>
              </w:rPr>
              <w:t>6</w:t>
            </w:r>
            <w:r w:rsidR="007D5AFF">
              <w:rPr>
                <w:noProof/>
                <w:webHidden/>
              </w:rPr>
              <w:fldChar w:fldCharType="end"/>
            </w:r>
          </w:hyperlink>
        </w:p>
        <w:p w14:paraId="4F6F6472" w14:textId="57C0116A" w:rsidR="007D5AFF" w:rsidRDefault="00E52880">
          <w:pPr>
            <w:pStyle w:val="TOC2"/>
            <w:tabs>
              <w:tab w:val="right" w:leader="dot" w:pos="9010"/>
            </w:tabs>
            <w:rPr>
              <w:rFonts w:eastAsiaTheme="minorEastAsia" w:cstheme="minorBidi"/>
              <w:b w:val="0"/>
              <w:bCs w:val="0"/>
              <w:noProof/>
              <w:sz w:val="24"/>
              <w:szCs w:val="24"/>
            </w:rPr>
          </w:pPr>
          <w:hyperlink w:anchor="_Toc18001583" w:history="1">
            <w:r w:rsidR="007D5AFF" w:rsidRPr="00A2315D">
              <w:rPr>
                <w:rStyle w:val="Hyperlink"/>
                <w:noProof/>
              </w:rPr>
              <w:t>Areas for improvement</w:t>
            </w:r>
            <w:r w:rsidR="007D5AFF">
              <w:rPr>
                <w:noProof/>
                <w:webHidden/>
              </w:rPr>
              <w:tab/>
            </w:r>
            <w:r w:rsidR="007D5AFF">
              <w:rPr>
                <w:noProof/>
                <w:webHidden/>
              </w:rPr>
              <w:fldChar w:fldCharType="begin"/>
            </w:r>
            <w:r w:rsidR="007D5AFF">
              <w:rPr>
                <w:noProof/>
                <w:webHidden/>
              </w:rPr>
              <w:instrText xml:space="preserve"> PAGEREF _Toc18001583 \h </w:instrText>
            </w:r>
            <w:r w:rsidR="007D5AFF">
              <w:rPr>
                <w:noProof/>
                <w:webHidden/>
              </w:rPr>
            </w:r>
            <w:r w:rsidR="007D5AFF">
              <w:rPr>
                <w:noProof/>
                <w:webHidden/>
              </w:rPr>
              <w:fldChar w:fldCharType="separate"/>
            </w:r>
            <w:r w:rsidR="007D5AFF">
              <w:rPr>
                <w:noProof/>
                <w:webHidden/>
              </w:rPr>
              <w:t>6</w:t>
            </w:r>
            <w:r w:rsidR="007D5AFF">
              <w:rPr>
                <w:noProof/>
                <w:webHidden/>
              </w:rPr>
              <w:fldChar w:fldCharType="end"/>
            </w:r>
          </w:hyperlink>
        </w:p>
        <w:p w14:paraId="7F6D53E2" w14:textId="3BB1985E" w:rsidR="007D5AFF" w:rsidRDefault="00E52880">
          <w:pPr>
            <w:pStyle w:val="TOC2"/>
            <w:tabs>
              <w:tab w:val="right" w:leader="dot" w:pos="9010"/>
            </w:tabs>
            <w:rPr>
              <w:rFonts w:eastAsiaTheme="minorEastAsia" w:cstheme="minorBidi"/>
              <w:b w:val="0"/>
              <w:bCs w:val="0"/>
              <w:noProof/>
              <w:sz w:val="24"/>
              <w:szCs w:val="24"/>
            </w:rPr>
          </w:pPr>
          <w:hyperlink w:anchor="_Toc18001584" w:history="1">
            <w:r w:rsidR="007D5AFF" w:rsidRPr="00A2315D">
              <w:rPr>
                <w:rStyle w:val="Hyperlink"/>
                <w:noProof/>
              </w:rPr>
              <w:t>Conclusion</w:t>
            </w:r>
            <w:r w:rsidR="007D5AFF">
              <w:rPr>
                <w:noProof/>
                <w:webHidden/>
              </w:rPr>
              <w:tab/>
            </w:r>
            <w:r w:rsidR="007D5AFF">
              <w:rPr>
                <w:noProof/>
                <w:webHidden/>
              </w:rPr>
              <w:fldChar w:fldCharType="begin"/>
            </w:r>
            <w:r w:rsidR="007D5AFF">
              <w:rPr>
                <w:noProof/>
                <w:webHidden/>
              </w:rPr>
              <w:instrText xml:space="preserve"> PAGEREF _Toc18001584 \h </w:instrText>
            </w:r>
            <w:r w:rsidR="007D5AFF">
              <w:rPr>
                <w:noProof/>
                <w:webHidden/>
              </w:rPr>
            </w:r>
            <w:r w:rsidR="007D5AFF">
              <w:rPr>
                <w:noProof/>
                <w:webHidden/>
              </w:rPr>
              <w:fldChar w:fldCharType="separate"/>
            </w:r>
            <w:r w:rsidR="007D5AFF">
              <w:rPr>
                <w:noProof/>
                <w:webHidden/>
              </w:rPr>
              <w:t>6</w:t>
            </w:r>
            <w:r w:rsidR="007D5AFF">
              <w:rPr>
                <w:noProof/>
                <w:webHidden/>
              </w:rPr>
              <w:fldChar w:fldCharType="end"/>
            </w:r>
          </w:hyperlink>
        </w:p>
        <w:p w14:paraId="20380994" w14:textId="2411AE07" w:rsidR="007D5AFF" w:rsidRDefault="00E52880">
          <w:pPr>
            <w:pStyle w:val="TOC1"/>
            <w:tabs>
              <w:tab w:val="right" w:leader="dot" w:pos="9010"/>
            </w:tabs>
            <w:rPr>
              <w:rFonts w:eastAsiaTheme="minorEastAsia" w:cstheme="minorBidi"/>
              <w:b w:val="0"/>
              <w:bCs w:val="0"/>
              <w:i w:val="0"/>
              <w:iCs w:val="0"/>
              <w:noProof/>
            </w:rPr>
          </w:pPr>
          <w:hyperlink w:anchor="_Toc18001585" w:history="1">
            <w:r w:rsidR="007D5AFF" w:rsidRPr="00A2315D">
              <w:rPr>
                <w:rStyle w:val="Hyperlink"/>
                <w:noProof/>
              </w:rPr>
              <w:t>Appendices</w:t>
            </w:r>
            <w:r w:rsidR="007D5AFF">
              <w:rPr>
                <w:noProof/>
                <w:webHidden/>
              </w:rPr>
              <w:tab/>
            </w:r>
            <w:r w:rsidR="007D5AFF">
              <w:rPr>
                <w:noProof/>
                <w:webHidden/>
              </w:rPr>
              <w:fldChar w:fldCharType="begin"/>
            </w:r>
            <w:r w:rsidR="007D5AFF">
              <w:rPr>
                <w:noProof/>
                <w:webHidden/>
              </w:rPr>
              <w:instrText xml:space="preserve"> PAGEREF _Toc18001585 \h </w:instrText>
            </w:r>
            <w:r w:rsidR="007D5AFF">
              <w:rPr>
                <w:noProof/>
                <w:webHidden/>
              </w:rPr>
            </w:r>
            <w:r w:rsidR="007D5AFF">
              <w:rPr>
                <w:noProof/>
                <w:webHidden/>
              </w:rPr>
              <w:fldChar w:fldCharType="separate"/>
            </w:r>
            <w:r w:rsidR="007D5AFF">
              <w:rPr>
                <w:noProof/>
                <w:webHidden/>
              </w:rPr>
              <w:t>7</w:t>
            </w:r>
            <w:r w:rsidR="007D5AFF">
              <w:rPr>
                <w:noProof/>
                <w:webHidden/>
              </w:rPr>
              <w:fldChar w:fldCharType="end"/>
            </w:r>
          </w:hyperlink>
        </w:p>
        <w:p w14:paraId="20D42BA3" w14:textId="16F01855" w:rsidR="007D5AFF" w:rsidRDefault="00E52880">
          <w:pPr>
            <w:pStyle w:val="TOC2"/>
            <w:tabs>
              <w:tab w:val="right" w:leader="dot" w:pos="9010"/>
            </w:tabs>
            <w:rPr>
              <w:rFonts w:eastAsiaTheme="minorEastAsia" w:cstheme="minorBidi"/>
              <w:b w:val="0"/>
              <w:bCs w:val="0"/>
              <w:noProof/>
              <w:sz w:val="24"/>
              <w:szCs w:val="24"/>
            </w:rPr>
          </w:pPr>
          <w:hyperlink w:anchor="_Toc18001586" w:history="1">
            <w:r w:rsidR="007D5AFF" w:rsidRPr="00A2315D">
              <w:rPr>
                <w:rStyle w:val="Hyperlink"/>
                <w:noProof/>
              </w:rPr>
              <w:t>Annotated code</w:t>
            </w:r>
            <w:r w:rsidR="007D5AFF">
              <w:rPr>
                <w:noProof/>
                <w:webHidden/>
              </w:rPr>
              <w:tab/>
            </w:r>
            <w:r w:rsidR="007D5AFF">
              <w:rPr>
                <w:noProof/>
                <w:webHidden/>
              </w:rPr>
              <w:fldChar w:fldCharType="begin"/>
            </w:r>
            <w:r w:rsidR="007D5AFF">
              <w:rPr>
                <w:noProof/>
                <w:webHidden/>
              </w:rPr>
              <w:instrText xml:space="preserve"> PAGEREF _Toc18001586 \h </w:instrText>
            </w:r>
            <w:r w:rsidR="007D5AFF">
              <w:rPr>
                <w:noProof/>
                <w:webHidden/>
              </w:rPr>
            </w:r>
            <w:r w:rsidR="007D5AFF">
              <w:rPr>
                <w:noProof/>
                <w:webHidden/>
              </w:rPr>
              <w:fldChar w:fldCharType="separate"/>
            </w:r>
            <w:r w:rsidR="007D5AFF">
              <w:rPr>
                <w:noProof/>
                <w:webHidden/>
              </w:rPr>
              <w:t>7</w:t>
            </w:r>
            <w:r w:rsidR="007D5AFF">
              <w:rPr>
                <w:noProof/>
                <w:webHidden/>
              </w:rPr>
              <w:fldChar w:fldCharType="end"/>
            </w:r>
          </w:hyperlink>
        </w:p>
        <w:p w14:paraId="63CEA224" w14:textId="4243A0C0" w:rsidR="00834374" w:rsidRDefault="00834374">
          <w:r>
            <w:rPr>
              <w:b/>
              <w:bCs/>
              <w:noProof/>
            </w:rPr>
            <w:fldChar w:fldCharType="end"/>
          </w:r>
        </w:p>
      </w:sdtContent>
    </w:sdt>
    <w:p w14:paraId="24E0F0DA" w14:textId="77777777" w:rsidR="00246BD5" w:rsidRDefault="00246BD5"/>
    <w:p w14:paraId="3F67EE3E" w14:textId="4EEF587E" w:rsidR="00834374" w:rsidRDefault="00834374">
      <w:r>
        <w:br w:type="page"/>
      </w:r>
    </w:p>
    <w:p w14:paraId="4F22B9FB" w14:textId="24385ABA" w:rsidR="00834374" w:rsidRDefault="00834374" w:rsidP="00834374">
      <w:pPr>
        <w:pStyle w:val="Heading1"/>
      </w:pPr>
      <w:bookmarkStart w:id="0" w:name="_Toc18001559"/>
      <w:r>
        <w:lastRenderedPageBreak/>
        <w:t>Analysis</w:t>
      </w:r>
      <w:bookmarkEnd w:id="0"/>
    </w:p>
    <w:p w14:paraId="704271DC" w14:textId="111A370E" w:rsidR="003F2F1C" w:rsidRDefault="00B96C29" w:rsidP="00DC15CA">
      <w:pPr>
        <w:pStyle w:val="Heading2"/>
      </w:pPr>
      <w:bookmarkStart w:id="1" w:name="_Toc18001560"/>
      <w:r>
        <w:t>Project background</w:t>
      </w:r>
      <w:bookmarkEnd w:id="1"/>
    </w:p>
    <w:p w14:paraId="616E6EB0" w14:textId="4128CE18" w:rsidR="00DF5FC4" w:rsidRDefault="003F2F1C" w:rsidP="003F2F1C">
      <w:r>
        <w:t>Chess is a world-renow</w:t>
      </w:r>
      <w:r w:rsidR="00D2658E">
        <w:t>n</w:t>
      </w:r>
      <w:r>
        <w:t>ed board game that still today appears from small friendly competitions, to world championships, such as the likes of Gary Kasparov. Although chess may be a game that is accessible for everyone, the game gives the challenge of</w:t>
      </w:r>
      <w:r w:rsidR="00DF5FC4">
        <w:t>:</w:t>
      </w:r>
      <w:r>
        <w:t xml:space="preserve"> planni</w:t>
      </w:r>
      <w:r w:rsidR="00DF5FC4">
        <w:t>ng</w:t>
      </w:r>
      <w:r>
        <w:t xml:space="preserve"> strategy, prediction and sacrifice to players, and mastering it would prove them as being skilled individuals</w:t>
      </w:r>
      <w:r w:rsidR="00A9278D">
        <w:t xml:space="preserve">. </w:t>
      </w:r>
      <w:r w:rsidR="00DF5FC4">
        <w:t xml:space="preserve">But what if we took out </w:t>
      </w:r>
      <w:r w:rsidR="00A9278D">
        <w:t>a</w:t>
      </w:r>
      <w:r w:rsidR="00DF5FC4">
        <w:t xml:space="preserve"> human part of this problem? Could a machine, through mathematical computations, </w:t>
      </w:r>
      <w:r w:rsidR="00A9278D">
        <w:t>be a solution to the problem that 2 human players must be present for a physical game of chess to be playable?</w:t>
      </w:r>
    </w:p>
    <w:p w14:paraId="45807CEB" w14:textId="77777777" w:rsidR="003F2F1C" w:rsidRDefault="003F2F1C" w:rsidP="003F2F1C"/>
    <w:p w14:paraId="42373F21" w14:textId="77777777" w:rsidR="001F0CD7" w:rsidRDefault="00A9278D" w:rsidP="003F2F1C">
      <w:pPr>
        <w:rPr>
          <w:color w:val="FF0000"/>
        </w:rPr>
      </w:pPr>
      <w:r>
        <w:t>Hence the idea of my project aims to solve this problem. Firstly</w:t>
      </w:r>
      <w:r w:rsidR="00CD0D8B">
        <w:t>,</w:t>
      </w:r>
      <w:r>
        <w:t xml:space="preserve"> it aims to create, through machine learning, a computer-controlled chess player that can play against a human opponent. </w:t>
      </w:r>
      <w:r w:rsidR="00AE46BD">
        <w:t>Secondly, my product will aim to</w:t>
      </w:r>
      <w:r w:rsidR="00AE46BD" w:rsidRPr="00C04238">
        <w:rPr>
          <w:color w:val="FF0000"/>
        </w:rPr>
        <w:t xml:space="preserve"> challenge chess players physically, rather than through game apps.</w:t>
      </w:r>
      <w:r w:rsidR="00AE46BD">
        <w:t xml:space="preserve"> </w:t>
      </w:r>
      <w:r w:rsidR="00AE46BD" w:rsidRPr="00C04238">
        <w:rPr>
          <w:color w:val="FF0000"/>
        </w:rPr>
        <w:t>This will be achieved by implementing the AI onto a robotic arm, which will position its pieces after the AI has taken</w:t>
      </w:r>
      <w:r w:rsidR="00F8669C" w:rsidRPr="00C04238">
        <w:rPr>
          <w:color w:val="FF0000"/>
        </w:rPr>
        <w:t xml:space="preserve"> its own move.</w:t>
      </w:r>
      <w:r w:rsidR="00F43422" w:rsidRPr="00C04238">
        <w:rPr>
          <w:color w:val="FF0000"/>
        </w:rPr>
        <w:t xml:space="preserve"> The idea of the robotic </w:t>
      </w:r>
      <w:r w:rsidR="00044092" w:rsidRPr="00C04238">
        <w:rPr>
          <w:color w:val="FF0000"/>
        </w:rPr>
        <w:t>setup</w:t>
      </w:r>
      <w:r w:rsidR="00F43422" w:rsidRPr="00C04238">
        <w:rPr>
          <w:color w:val="FF0000"/>
        </w:rPr>
        <w:t xml:space="preserve"> </w:t>
      </w:r>
      <w:r w:rsidR="00044092" w:rsidRPr="00C04238">
        <w:rPr>
          <w:color w:val="FF0000"/>
        </w:rPr>
        <w:t>is to avoid players from being spoiled in the game. For example, in chess game apps, the program will often tell players where each of his pieces can move,</w:t>
      </w:r>
      <w:r w:rsidR="00176D11" w:rsidRPr="00C04238">
        <w:rPr>
          <w:color w:val="FF0000"/>
        </w:rPr>
        <w:t xml:space="preserve"> </w:t>
      </w:r>
      <w:r w:rsidR="00044092" w:rsidRPr="00C04238">
        <w:rPr>
          <w:color w:val="FF0000"/>
        </w:rPr>
        <w:t xml:space="preserve">and remove moves that would directly result into risking players losing due to checkmates. However, in a </w:t>
      </w:r>
      <w:r w:rsidR="00110E29" w:rsidRPr="00C04238">
        <w:rPr>
          <w:color w:val="FF0000"/>
        </w:rPr>
        <w:t>physical</w:t>
      </w:r>
      <w:r w:rsidR="00044092" w:rsidRPr="00C04238">
        <w:rPr>
          <w:color w:val="FF0000"/>
        </w:rPr>
        <w:t xml:space="preserve"> game of chess, these advantages are not given to players, hence the product is a more suitable </w:t>
      </w:r>
      <w:r w:rsidR="00110E29" w:rsidRPr="00C04238">
        <w:rPr>
          <w:color w:val="FF0000"/>
        </w:rPr>
        <w:t xml:space="preserve">way of practicing this game, as it aims to be similar to a physical game of chess.  </w:t>
      </w:r>
    </w:p>
    <w:p w14:paraId="598C9082" w14:textId="77777777" w:rsidR="001F0CD7" w:rsidRDefault="001F0CD7" w:rsidP="003F2F1C">
      <w:pPr>
        <w:rPr>
          <w:color w:val="FF0000"/>
        </w:rPr>
      </w:pPr>
    </w:p>
    <w:p w14:paraId="4C4C63E5" w14:textId="027E98EB" w:rsidR="003F2F1C" w:rsidRPr="00EB3000" w:rsidRDefault="001F0CD7" w:rsidP="003F2F1C">
      <w:pPr>
        <w:rPr>
          <w:color w:val="4472C4" w:themeColor="accent1"/>
        </w:rPr>
      </w:pPr>
      <w:r w:rsidRPr="00EB3000">
        <w:rPr>
          <w:color w:val="4472C4" w:themeColor="accent1"/>
        </w:rPr>
        <w:t>to challenge beginning chess</w:t>
      </w:r>
      <w:r w:rsidR="008F0DAB" w:rsidRPr="00EB3000">
        <w:rPr>
          <w:color w:val="4472C4" w:themeColor="accent1"/>
        </w:rPr>
        <w:t xml:space="preserve"> players, in terms of moves available, in a way that mimics a physical chess game</w:t>
      </w:r>
      <w:r w:rsidRPr="00EB3000">
        <w:rPr>
          <w:color w:val="4472C4" w:themeColor="accent1"/>
        </w:rPr>
        <w:t>. This can be achieved by</w:t>
      </w:r>
      <w:r w:rsidR="008F0DAB" w:rsidRPr="00EB3000">
        <w:rPr>
          <w:color w:val="4472C4" w:themeColor="accent1"/>
        </w:rPr>
        <w:t xml:space="preserve"> initially restricting the user from being shown the moves available when a piece is clicked. Instead, can only see the moves as it is being shown in a normal board. The program will notify the user if an invalid move is made. Despite the restrictions, the user also has the choice to see which moves are available to make on the display after clicking a piece and after pressing a key. Similarly, this will bring me to </w:t>
      </w:r>
      <w:r w:rsidR="00EB3000" w:rsidRPr="00EB3000">
        <w:rPr>
          <w:color w:val="4472C4" w:themeColor="accent1"/>
        </w:rPr>
        <w:t>my</w:t>
      </w:r>
      <w:r w:rsidR="008F0DAB" w:rsidRPr="00EB3000">
        <w:rPr>
          <w:color w:val="4472C4" w:themeColor="accent1"/>
        </w:rPr>
        <w:t xml:space="preserve"> </w:t>
      </w:r>
      <w:r w:rsidR="00EB3000" w:rsidRPr="00EB3000">
        <w:rPr>
          <w:color w:val="4472C4" w:themeColor="accent1"/>
        </w:rPr>
        <w:t>third</w:t>
      </w:r>
      <w:r w:rsidR="008F0DAB" w:rsidRPr="00EB3000">
        <w:rPr>
          <w:color w:val="4472C4" w:themeColor="accent1"/>
        </w:rPr>
        <w:t xml:space="preserve"> </w:t>
      </w:r>
      <w:r w:rsidR="00EB3000" w:rsidRPr="00EB3000">
        <w:rPr>
          <w:color w:val="4472C4" w:themeColor="accent1"/>
        </w:rPr>
        <w:t>aim</w:t>
      </w:r>
      <w:r w:rsidR="008F0DAB" w:rsidRPr="00EB3000">
        <w:rPr>
          <w:color w:val="4472C4" w:themeColor="accent1"/>
        </w:rPr>
        <w:t>, in which the player</w:t>
      </w:r>
      <w:r w:rsidR="00EB3000" w:rsidRPr="00EB3000">
        <w:rPr>
          <w:color w:val="4472C4" w:themeColor="accent1"/>
        </w:rPr>
        <w:t xml:space="preserve"> can decide to use the “Helper” function. The function will show the user the best </w:t>
      </w:r>
      <w:proofErr w:type="gramStart"/>
      <w:r w:rsidR="00EB3000" w:rsidRPr="00EB3000">
        <w:rPr>
          <w:color w:val="4472C4" w:themeColor="accent1"/>
        </w:rPr>
        <w:t>move</w:t>
      </w:r>
      <w:proofErr w:type="gramEnd"/>
      <w:r w:rsidR="00EB3000" w:rsidRPr="00EB3000">
        <w:rPr>
          <w:color w:val="4472C4" w:themeColor="accent1"/>
        </w:rPr>
        <w:t xml:space="preserve"> the chosen piece can take through calculations the are similar to how the AI chooses, but in a way that aids the user into making the move to increase its chance of winning.</w:t>
      </w:r>
    </w:p>
    <w:p w14:paraId="1DFB5E40" w14:textId="4F5B91B2" w:rsidR="00F8669C" w:rsidRDefault="00F8669C" w:rsidP="003F2F1C"/>
    <w:p w14:paraId="54ACB92C" w14:textId="65813AA3" w:rsidR="00F43422" w:rsidRPr="003F2F1C" w:rsidRDefault="00F8669C" w:rsidP="003F2F1C">
      <w:r>
        <w:t>Although an algorithm such as Minimax can potentially perform better than this AI, the problem comes in the fact that the game may become too difficult for beginners to play against. Also, the method of machine learning ensures that a difficulty, specified by the player</w:t>
      </w:r>
      <w:r w:rsidR="00F43422">
        <w:t xml:space="preserve"> can be selected unlike making an algorithm that is fixed to its own difficulty. This will both challenge experienced players and invite new ones to the game of chess.</w:t>
      </w:r>
    </w:p>
    <w:p w14:paraId="7E6A3FEB" w14:textId="4D231E05" w:rsidR="00B96C29" w:rsidRDefault="00B96C29" w:rsidP="00B96C29"/>
    <w:p w14:paraId="1562D0E2" w14:textId="755676D8" w:rsidR="007268F2" w:rsidRPr="007268F2" w:rsidRDefault="00694565" w:rsidP="00DC15CA">
      <w:pPr>
        <w:pStyle w:val="Heading2"/>
      </w:pPr>
      <w:bookmarkStart w:id="2" w:name="_Toc18001561"/>
      <w:r>
        <w:t>Current solution</w:t>
      </w:r>
      <w:bookmarkEnd w:id="2"/>
    </w:p>
    <w:p w14:paraId="6BD75B0C" w14:textId="2CE8A20E" w:rsidR="007268F2" w:rsidRDefault="007268F2" w:rsidP="00694565">
      <w:pPr>
        <w:rPr>
          <w:color w:val="FF0000"/>
        </w:rPr>
      </w:pPr>
      <w:r>
        <w:t xml:space="preserve">When talking about the AI, as stated above, there are currently multiple apps where players can challenge themselves against AI through different difficulties. For example, one popular app for Android is called “Chess 2018”, where users can play against each other locally through the same phone, or play against a computer-controlled chess player which Is divided into </w:t>
      </w:r>
      <w:r w:rsidR="00C04238">
        <w:t>3</w:t>
      </w:r>
      <w:r>
        <w:t xml:space="preserve"> different difficulties.</w:t>
      </w:r>
      <w:r w:rsidR="00A307F4">
        <w:t xml:space="preserve"> </w:t>
      </w:r>
      <w:r w:rsidRPr="001F0CD7">
        <w:rPr>
          <w:color w:val="FF0000"/>
        </w:rPr>
        <w:t xml:space="preserve">However, when talking about the physical component of my project, current solutions exist within final-year projects from university students. </w:t>
      </w:r>
      <w:r w:rsidR="00A307F4" w:rsidRPr="001F0CD7">
        <w:rPr>
          <w:color w:val="FF0000"/>
        </w:rPr>
        <w:t xml:space="preserve">This </w:t>
      </w:r>
      <w:r w:rsidR="00A307F4" w:rsidRPr="001F0CD7">
        <w:rPr>
          <w:color w:val="FF0000"/>
        </w:rPr>
        <w:lastRenderedPageBreak/>
        <w:t>would often be built</w:t>
      </w:r>
      <w:bookmarkStart w:id="3" w:name="_GoBack"/>
      <w:bookmarkEnd w:id="3"/>
      <w:r w:rsidR="00A307F4" w:rsidRPr="001F0CD7">
        <w:rPr>
          <w:color w:val="FF0000"/>
        </w:rPr>
        <w:t xml:space="preserve"> with different approaches, such as through a</w:t>
      </w:r>
      <w:r w:rsidR="00337F27" w:rsidRPr="001F0CD7">
        <w:rPr>
          <w:color w:val="FF0000"/>
        </w:rPr>
        <w:t xml:space="preserve"> </w:t>
      </w:r>
      <w:r w:rsidR="00A307F4" w:rsidRPr="001F0CD7">
        <w:rPr>
          <w:color w:val="FF0000"/>
        </w:rPr>
        <w:t>simulation on the original computer.</w:t>
      </w:r>
    </w:p>
    <w:p w14:paraId="739DC787" w14:textId="06FC7B16" w:rsidR="002F6F40" w:rsidRDefault="002F6F40" w:rsidP="00694565">
      <w:pPr>
        <w:rPr>
          <w:color w:val="FF0000"/>
        </w:rPr>
      </w:pPr>
    </w:p>
    <w:p w14:paraId="1F0AA3FB" w14:textId="1E508A49" w:rsidR="002F6F40" w:rsidRPr="00E52880" w:rsidRDefault="002F6F40" w:rsidP="00694565">
      <w:pPr>
        <w:rPr>
          <w:color w:val="4472C4" w:themeColor="accent1"/>
        </w:rPr>
      </w:pPr>
      <w:r w:rsidRPr="00E52880">
        <w:rPr>
          <w:color w:val="4472C4" w:themeColor="accent1"/>
        </w:rPr>
        <w:t xml:space="preserve">In terms of apps to play chess games, current products take advantage of the fact that this game is not played physically. This in turn </w:t>
      </w:r>
      <w:r w:rsidR="00E52880" w:rsidRPr="00E52880">
        <w:rPr>
          <w:color w:val="4472C4" w:themeColor="accent1"/>
        </w:rPr>
        <w:t xml:space="preserve">eases the player when facing the decision of moving chess pieces by showing moves available just after choosing a piece. Display-wise, I will be using </w:t>
      </w:r>
      <w:proofErr w:type="spellStart"/>
      <w:r w:rsidR="00E52880" w:rsidRPr="00E52880">
        <w:rPr>
          <w:color w:val="4472C4" w:themeColor="accent1"/>
        </w:rPr>
        <w:t>Pygame</w:t>
      </w:r>
      <w:proofErr w:type="spellEnd"/>
      <w:r w:rsidR="00E52880" w:rsidRPr="00E52880">
        <w:rPr>
          <w:color w:val="4472C4" w:themeColor="accent1"/>
        </w:rPr>
        <w:t xml:space="preserve"> to create a display for my program, along with its game-over screens with reasons and a menu where the user can set its initial parameters,</w:t>
      </w:r>
    </w:p>
    <w:p w14:paraId="3EDD1F9C" w14:textId="77777777" w:rsidR="007268F2" w:rsidRDefault="007268F2" w:rsidP="00694565"/>
    <w:p w14:paraId="234A9A23" w14:textId="33D94AD5" w:rsidR="00694565" w:rsidRDefault="00694565" w:rsidP="00DC15CA">
      <w:pPr>
        <w:pStyle w:val="Heading2"/>
      </w:pPr>
      <w:bookmarkStart w:id="4" w:name="_Toc18001562"/>
      <w:r>
        <w:t>Relevant research</w:t>
      </w:r>
      <w:bookmarkEnd w:id="4"/>
    </w:p>
    <w:p w14:paraId="131A7789" w14:textId="13B47428" w:rsidR="00936730" w:rsidRDefault="00A307F4" w:rsidP="00694565">
      <w:r>
        <w:t xml:space="preserve">Before I began my project, I </w:t>
      </w:r>
      <w:r w:rsidR="00337F27">
        <w:t>wanted</w:t>
      </w:r>
      <w:r>
        <w:t xml:space="preserve"> to know how to build my AI chess player. I started by looking at different machine learning algorithms, such as support vector machines or random forests. However, the most suitable to its purpose tends to be a neural networ</w:t>
      </w:r>
      <w:r w:rsidR="00AA25AD">
        <w:t>k, such as Multi-layer perceptron (MLP). The purpose of this is not just to produce a probability for each setup, but also allow parameters to be modified, such as the number of layers, or the number of neurons for each layer. This will allow the user to change the AI’s difficulty within the game.</w:t>
      </w:r>
      <w:r w:rsidR="00DA12DE">
        <w:t xml:space="preserve"> </w:t>
      </w:r>
      <w:r w:rsidR="00936730">
        <w:t>To program the AI, we would also need to set out rules of chess to prevent it from making moves outside its list of available moves. Although it is necessary, I found a python library called “</w:t>
      </w:r>
      <w:proofErr w:type="spellStart"/>
      <w:proofErr w:type="gramStart"/>
      <w:r w:rsidR="00936730">
        <w:t>python.chess</w:t>
      </w:r>
      <w:proofErr w:type="spellEnd"/>
      <w:proofErr w:type="gramEnd"/>
      <w:r w:rsidR="00936730">
        <w:t>”, containing move generators, validators and its own chess board engine to play the game. Through this, I would be able to generate a list of available moves for each player, and therefore allowing the AI to choose the best move from the list given</w:t>
      </w:r>
      <w:r w:rsidR="00D75A1B">
        <w:t>.</w:t>
      </w:r>
    </w:p>
    <w:p w14:paraId="12254342" w14:textId="77777777" w:rsidR="00936730" w:rsidRDefault="00936730" w:rsidP="00694565"/>
    <w:p w14:paraId="6CBD1F26" w14:textId="0ED8131C" w:rsidR="00DA12DE" w:rsidRDefault="00936730" w:rsidP="00694565">
      <w:r>
        <w:t>During my research, I also came across search algorithms that can be implemented onto my code to produce the best decision in its turn. These often include “</w:t>
      </w:r>
      <w:proofErr w:type="spellStart"/>
      <w:r>
        <w:t>MiniMax</w:t>
      </w:r>
      <w:proofErr w:type="spellEnd"/>
      <w:r>
        <w:t>” or Alpha-Beta pruning</w:t>
      </w:r>
      <w:r w:rsidR="00DA12DE">
        <w:t xml:space="preserve"> </w:t>
      </w:r>
      <w:r>
        <w:t>(which is a method that reduces the number of nodes produce</w:t>
      </w:r>
      <w:r w:rsidR="00DA12DE">
        <w:t>d</w:t>
      </w:r>
      <w:r>
        <w:t xml:space="preserve"> </w:t>
      </w:r>
      <w:proofErr w:type="gramStart"/>
      <w:r>
        <w:t xml:space="preserve">by </w:t>
      </w:r>
      <w:r w:rsidR="00DA12DE">
        <w:t xml:space="preserve"> the</w:t>
      </w:r>
      <w:proofErr w:type="gramEnd"/>
      <w:r w:rsidR="00DA12DE">
        <w:t xml:space="preserve"> </w:t>
      </w:r>
      <w:proofErr w:type="spellStart"/>
      <w:r>
        <w:t>MiniMax</w:t>
      </w:r>
      <w:proofErr w:type="spellEnd"/>
      <w:r w:rsidR="00DA12DE">
        <w:t xml:space="preserve"> algorithm</w:t>
      </w:r>
      <w:r>
        <w:t xml:space="preserve">). </w:t>
      </w:r>
      <w:r w:rsidR="00DA12DE">
        <w:t>However, as stated above, I wanted my project to be built with a changing difficulty selection. Which will be limited through this method, since I would be forced to evaluate each move though a score rather than letting the program do it by itself.</w:t>
      </w:r>
    </w:p>
    <w:p w14:paraId="1261DA4A" w14:textId="4EFFF670" w:rsidR="00DA12DE" w:rsidRDefault="00DA12DE" w:rsidP="00694565"/>
    <w:p w14:paraId="4C9E114F" w14:textId="5E8A3B58" w:rsidR="00DA12DE" w:rsidRDefault="00DA12DE" w:rsidP="00694565">
      <w:r>
        <w:t xml:space="preserve">The inspiration to create this project came through </w:t>
      </w:r>
      <w:proofErr w:type="spellStart"/>
      <w:r>
        <w:t>Deepmind’s</w:t>
      </w:r>
      <w:proofErr w:type="spellEnd"/>
      <w:r>
        <w:t xml:space="preserve"> </w:t>
      </w:r>
      <w:proofErr w:type="spellStart"/>
      <w:r>
        <w:t>Alphazero</w:t>
      </w:r>
      <w:proofErr w:type="spellEnd"/>
      <w:r>
        <w:t xml:space="preserve"> project, where the method of creating is similar to it. For example, the AI was trained through 30 million moves from games recorded on the internet, and by playing 500 matches against other existing AI chess players</w:t>
      </w:r>
      <w:r w:rsidR="00D75A1B">
        <w:t xml:space="preserve">. This then </w:t>
      </w:r>
      <w:proofErr w:type="gramStart"/>
      <w:r w:rsidR="00D75A1B">
        <w:t>lead</w:t>
      </w:r>
      <w:proofErr w:type="gramEnd"/>
      <w:r w:rsidR="00D75A1B">
        <w:t xml:space="preserve"> to beating a respected chess champion Lee </w:t>
      </w:r>
      <w:proofErr w:type="spellStart"/>
      <w:r w:rsidR="00D75A1B">
        <w:t>Sadol</w:t>
      </w:r>
      <w:proofErr w:type="spellEnd"/>
      <w:r>
        <w:t>.</w:t>
      </w:r>
      <w:r w:rsidR="00D75A1B">
        <w:t xml:space="preserve"> Therefore, my method would intend to create an AI that Is similar to </w:t>
      </w:r>
      <w:proofErr w:type="spellStart"/>
      <w:r w:rsidR="00D75A1B">
        <w:t>Deepmind’s</w:t>
      </w:r>
      <w:proofErr w:type="spellEnd"/>
      <w:r w:rsidR="00D75A1B">
        <w:t xml:space="preserve"> chess player, but training the AI with a reduced training </w:t>
      </w:r>
      <w:proofErr w:type="gramStart"/>
      <w:r w:rsidR="00D75A1B">
        <w:t>set(</w:t>
      </w:r>
      <w:proofErr w:type="gramEnd"/>
      <w:r w:rsidR="00D75A1B">
        <w:t>to reduce memory and time needed to train the AI).</w:t>
      </w:r>
    </w:p>
    <w:p w14:paraId="0D1C36CE" w14:textId="77777777" w:rsidR="00936730" w:rsidRDefault="00936730" w:rsidP="00DC15CA">
      <w:pPr>
        <w:pStyle w:val="Heading2"/>
      </w:pPr>
      <w:bookmarkStart w:id="5" w:name="_Toc18001563"/>
    </w:p>
    <w:p w14:paraId="28E0AD0D" w14:textId="3A91F978" w:rsidR="001E43B7" w:rsidRDefault="00694565" w:rsidP="00DC15CA">
      <w:pPr>
        <w:pStyle w:val="Heading2"/>
      </w:pPr>
      <w:r>
        <w:t>End user and target audience</w:t>
      </w:r>
      <w:bookmarkEnd w:id="5"/>
    </w:p>
    <w:p w14:paraId="2D0255F4" w14:textId="493F28BD" w:rsidR="001E43B7" w:rsidRPr="001E43B7" w:rsidRDefault="001E43B7" w:rsidP="001E43B7">
      <w:r>
        <w:t xml:space="preserve">My </w:t>
      </w:r>
      <w:r w:rsidR="00782E11">
        <w:t xml:space="preserve">target audience </w:t>
      </w:r>
      <w:r>
        <w:t>will be individuals who are currently beginners towards the game, especially players who do not understand the rules of chess or the role of each piece. As stated from the project background, my product does not aim to tell the user which moves are available, but rather validates if the move is correct. My product is also aimed for those who want to challenge themselves in a physical game of chess, but unable to do so because other people may be unavailable.</w:t>
      </w:r>
    </w:p>
    <w:p w14:paraId="2022823E" w14:textId="4EF2D9A5" w:rsidR="00694565" w:rsidRDefault="00694565" w:rsidP="00694565"/>
    <w:p w14:paraId="55947418" w14:textId="62DAAC72" w:rsidR="00694565" w:rsidRDefault="00694565" w:rsidP="00694565">
      <w:pPr>
        <w:pStyle w:val="Heading2"/>
      </w:pPr>
      <w:bookmarkStart w:id="6" w:name="_Toc18001564"/>
      <w:r>
        <w:lastRenderedPageBreak/>
        <w:t>Methods and sources</w:t>
      </w:r>
      <w:bookmarkEnd w:id="6"/>
    </w:p>
    <w:p w14:paraId="3976EF65" w14:textId="07C3EF5A" w:rsidR="00694565" w:rsidRDefault="00694565" w:rsidP="00694565"/>
    <w:p w14:paraId="02C1FFF4" w14:textId="7CD7E859" w:rsidR="001E43B7" w:rsidRDefault="001E43B7" w:rsidP="00694565">
      <w:r>
        <w:t>To create my AI, I would need to train it through a collection of chess games, and label them each as either win</w:t>
      </w:r>
      <w:r w:rsidR="00151392">
        <w:t>,</w:t>
      </w:r>
      <w:r>
        <w:t xml:space="preserve"> </w:t>
      </w:r>
      <w:r w:rsidR="00151392">
        <w:t>draw or</w:t>
      </w:r>
      <w:r>
        <w:t xml:space="preserve"> losses.</w:t>
      </w:r>
    </w:p>
    <w:p w14:paraId="30E45FB4" w14:textId="44384452" w:rsidR="001E43B7" w:rsidRDefault="001E43B7" w:rsidP="00694565"/>
    <w:p w14:paraId="4F761E28" w14:textId="6E651762" w:rsidR="00337F27" w:rsidRDefault="001E43B7" w:rsidP="00694565">
      <w:r>
        <w:t>To do this, I found collections of chess game datasets in “lichess.org</w:t>
      </w:r>
      <w:r w:rsidR="00151392">
        <w:t xml:space="preserve"> game database</w:t>
      </w:r>
      <w:r>
        <w:t>”,</w:t>
      </w:r>
      <w:r w:rsidR="00151392">
        <w:t xml:space="preserve"> which can be found here </w:t>
      </w:r>
      <w:hyperlink r:id="rId5" w:history="1">
        <w:r w:rsidR="00151392">
          <w:rPr>
            <w:rStyle w:val="Hyperlink"/>
          </w:rPr>
          <w:t>https://database.lichess.org/</w:t>
        </w:r>
      </w:hyperlink>
      <w:r w:rsidR="00151392">
        <w:t>. I would then turn each game (stored in PGN format), and convert it into a series of FEN lines, each labelled to its corresponding white-win, black-win, or draw. After this, each FEN line will be converted into a 64 numbers long array, which represents the 8x8 setup of the board and its pieces. This would be used to train my AI-chess player into predicting the probability for each player to win or to draw.</w:t>
      </w:r>
    </w:p>
    <w:p w14:paraId="3DA1E604" w14:textId="373F0FE6" w:rsidR="001E43B7" w:rsidRDefault="00151392" w:rsidP="00694565">
      <w:r>
        <w:t xml:space="preserve"> </w:t>
      </w:r>
    </w:p>
    <w:p w14:paraId="0951C9CB" w14:textId="21A3E7C8" w:rsidR="00A04360" w:rsidRDefault="00A04360" w:rsidP="00694565">
      <w:r>
        <w:t xml:space="preserve">I will also make use of the python library “python-chess”, which can be downloaded </w:t>
      </w:r>
      <w:proofErr w:type="spellStart"/>
      <w:r>
        <w:t>form</w:t>
      </w:r>
      <w:proofErr w:type="spellEnd"/>
      <w:r>
        <w:t xml:space="preserve"> here(</w:t>
      </w:r>
      <w:hyperlink r:id="rId6" w:history="1">
        <w:r>
          <w:rPr>
            <w:rStyle w:val="Hyperlink"/>
          </w:rPr>
          <w:t>https://pypi.org/project/python-chess/</w:t>
        </w:r>
      </w:hyperlink>
      <w:r>
        <w:t>). This library will contain its own board, move validator and move generator, allowing me to gain a list of possible moves for the AI’s turn, and also create a copy of the board in the original computer, where the AI can look at the board setup.</w:t>
      </w:r>
    </w:p>
    <w:p w14:paraId="36DAED07" w14:textId="77777777" w:rsidR="001E43B7" w:rsidRDefault="001E43B7" w:rsidP="00694565"/>
    <w:p w14:paraId="6CDDDAFC" w14:textId="717E79E5" w:rsidR="00694565" w:rsidRDefault="00694565" w:rsidP="00694565">
      <w:pPr>
        <w:pStyle w:val="Heading2"/>
      </w:pPr>
      <w:bookmarkStart w:id="7" w:name="_Toc18001565"/>
      <w:r>
        <w:t>Objectives</w:t>
      </w:r>
      <w:bookmarkEnd w:id="7"/>
    </w:p>
    <w:p w14:paraId="5126DA0B" w14:textId="1E37DC46" w:rsidR="00151392" w:rsidRDefault="00151392" w:rsidP="00694565">
      <w:r>
        <w:t>My main objectives are:</w:t>
      </w:r>
    </w:p>
    <w:p w14:paraId="600A25E5" w14:textId="420F2E5A" w:rsidR="00515FE3" w:rsidRDefault="00515FE3" w:rsidP="00694565">
      <w:r>
        <w:tab/>
        <w:t>-To Train my AI with a series of labelled FEN lines from the “</w:t>
      </w:r>
      <w:proofErr w:type="spellStart"/>
      <w:r>
        <w:t>Lichess</w:t>
      </w:r>
      <w:proofErr w:type="spellEnd"/>
      <w:r>
        <w:t>” datasets.</w:t>
      </w:r>
    </w:p>
    <w:p w14:paraId="05F37104" w14:textId="5C72A142" w:rsidR="00151392" w:rsidRDefault="00151392" w:rsidP="00694565">
      <w:r>
        <w:tab/>
      </w:r>
      <w:r w:rsidR="00515FE3">
        <w:t>-To create an AI that decides which move to take from a given list of possible moves depending on the setups they produce.</w:t>
      </w:r>
    </w:p>
    <w:p w14:paraId="2F47575E" w14:textId="22ED0549" w:rsidR="00515FE3" w:rsidRDefault="00515FE3" w:rsidP="00694565">
      <w:r>
        <w:tab/>
        <w:t>-To give the user a selection of difficulties before starting the game, therefore choosing from saved models of the same AI, but with different set of parameters</w:t>
      </w:r>
      <w:r w:rsidR="00BB02F8">
        <w:t>.</w:t>
      </w:r>
    </w:p>
    <w:p w14:paraId="6A937A04" w14:textId="1DD36799" w:rsidR="00515FE3" w:rsidRPr="00C04238" w:rsidRDefault="00515FE3" w:rsidP="00694565">
      <w:pPr>
        <w:rPr>
          <w:color w:val="FF0000"/>
        </w:rPr>
      </w:pPr>
      <w:r>
        <w:tab/>
      </w:r>
      <w:r w:rsidRPr="00C04238">
        <w:rPr>
          <w:color w:val="FF0000"/>
        </w:rPr>
        <w:t>-To give the robotic arm a way of recognising each position of the chess board from the camera.</w:t>
      </w:r>
    </w:p>
    <w:p w14:paraId="415583D4" w14:textId="15444C0D" w:rsidR="00515FE3" w:rsidRPr="00C04238" w:rsidRDefault="00515FE3" w:rsidP="00694565">
      <w:pPr>
        <w:rPr>
          <w:color w:val="FF0000"/>
        </w:rPr>
      </w:pPr>
      <w:r>
        <w:tab/>
      </w:r>
      <w:r w:rsidRPr="00C04238">
        <w:rPr>
          <w:color w:val="FF0000"/>
        </w:rPr>
        <w:t>-To give the robotic arm the ability to move each piece to its designated location.</w:t>
      </w:r>
    </w:p>
    <w:p w14:paraId="78264797" w14:textId="0FBC084E" w:rsidR="00B5202D" w:rsidRPr="008343F6" w:rsidRDefault="00B5202D" w:rsidP="00694565">
      <w:pPr>
        <w:rPr>
          <w:color w:val="4472C4" w:themeColor="accent1"/>
        </w:rPr>
      </w:pPr>
      <w:r>
        <w:tab/>
      </w:r>
      <w:r w:rsidRPr="008343F6">
        <w:rPr>
          <w:color w:val="4472C4" w:themeColor="accent1"/>
        </w:rPr>
        <w:t xml:space="preserve">-To validate </w:t>
      </w:r>
      <w:proofErr w:type="gramStart"/>
      <w:r w:rsidRPr="008343F6">
        <w:rPr>
          <w:color w:val="4472C4" w:themeColor="accent1"/>
        </w:rPr>
        <w:t>each</w:t>
      </w:r>
      <w:proofErr w:type="gramEnd"/>
      <w:r w:rsidRPr="008343F6">
        <w:rPr>
          <w:color w:val="4472C4" w:themeColor="accent1"/>
        </w:rPr>
        <w:t xml:space="preserve"> move the user makes, and notifying if any move is incorrect.</w:t>
      </w:r>
    </w:p>
    <w:p w14:paraId="3B974F8F" w14:textId="3E1F5244" w:rsidR="00C04238" w:rsidRPr="008343F6" w:rsidRDefault="00C04238" w:rsidP="00694565">
      <w:pPr>
        <w:rPr>
          <w:color w:val="4472C4" w:themeColor="accent1"/>
        </w:rPr>
      </w:pPr>
      <w:r w:rsidRPr="008343F6">
        <w:rPr>
          <w:color w:val="4472C4" w:themeColor="accent1"/>
        </w:rPr>
        <w:tab/>
        <w:t xml:space="preserve">-To create a display of the chess board using </w:t>
      </w:r>
      <w:proofErr w:type="spellStart"/>
      <w:r w:rsidRPr="008343F6">
        <w:rPr>
          <w:color w:val="4472C4" w:themeColor="accent1"/>
        </w:rPr>
        <w:t>Pygame</w:t>
      </w:r>
      <w:proofErr w:type="spellEnd"/>
      <w:r w:rsidRPr="008343F6">
        <w:rPr>
          <w:color w:val="4472C4" w:themeColor="accent1"/>
        </w:rPr>
        <w:t>.</w:t>
      </w:r>
    </w:p>
    <w:p w14:paraId="3B25A12C" w14:textId="2F36498D" w:rsidR="00C04238" w:rsidRPr="008343F6" w:rsidRDefault="00C04238" w:rsidP="00694565">
      <w:pPr>
        <w:rPr>
          <w:color w:val="4472C4" w:themeColor="accent1"/>
        </w:rPr>
      </w:pPr>
      <w:r w:rsidRPr="008343F6">
        <w:rPr>
          <w:color w:val="4472C4" w:themeColor="accent1"/>
        </w:rPr>
        <w:tab/>
        <w:t>-Give the user the ability to move pieces by clicking pieces from one position to the other.</w:t>
      </w:r>
    </w:p>
    <w:p w14:paraId="55E71C2D" w14:textId="09E0C561" w:rsidR="00C04238" w:rsidRPr="008343F6" w:rsidRDefault="00C04238" w:rsidP="00694565">
      <w:pPr>
        <w:rPr>
          <w:color w:val="4472C4" w:themeColor="accent1"/>
        </w:rPr>
      </w:pPr>
      <w:r w:rsidRPr="008343F6">
        <w:rPr>
          <w:color w:val="4472C4" w:themeColor="accent1"/>
        </w:rPr>
        <w:tab/>
        <w:t>-Creating new screen displays when the game finishes, followed with a text on the screen with a reason (such as checkmate by user).</w:t>
      </w:r>
    </w:p>
    <w:p w14:paraId="315279FD" w14:textId="1D9F8EB8" w:rsidR="00C04238" w:rsidRPr="008343F6" w:rsidRDefault="00C04238" w:rsidP="00694565">
      <w:pPr>
        <w:rPr>
          <w:color w:val="4472C4" w:themeColor="accent1"/>
        </w:rPr>
      </w:pPr>
      <w:r w:rsidRPr="008343F6">
        <w:rPr>
          <w:color w:val="4472C4" w:themeColor="accent1"/>
        </w:rPr>
        <w:tab/>
        <w:t>-To create a “Helper” button, which will show the user the possible squares that the chess pieces can move to on the game display</w:t>
      </w:r>
    </w:p>
    <w:p w14:paraId="0D32E504" w14:textId="2AFE0578" w:rsidR="00C04238" w:rsidRPr="008343F6" w:rsidRDefault="00C04238" w:rsidP="00694565">
      <w:pPr>
        <w:rPr>
          <w:color w:val="4472C4" w:themeColor="accent1"/>
        </w:rPr>
      </w:pPr>
      <w:r w:rsidRPr="008343F6">
        <w:rPr>
          <w:color w:val="4472C4" w:themeColor="accent1"/>
        </w:rPr>
        <w:tab/>
        <w:t>-To create a function that uses the AI to determine which move is best to use by the user</w:t>
      </w:r>
      <w:r w:rsidR="00A0040B" w:rsidRPr="008343F6">
        <w:rPr>
          <w:color w:val="4472C4" w:themeColor="accent1"/>
        </w:rPr>
        <w:t>’s chosen piece.</w:t>
      </w:r>
    </w:p>
    <w:p w14:paraId="6E24A861" w14:textId="2AC9BCFA" w:rsidR="00A0040B" w:rsidRPr="008343F6" w:rsidRDefault="00A0040B" w:rsidP="00694565">
      <w:pPr>
        <w:rPr>
          <w:color w:val="4472C4" w:themeColor="accent1"/>
        </w:rPr>
      </w:pPr>
      <w:r w:rsidRPr="008343F6">
        <w:rPr>
          <w:color w:val="4472C4" w:themeColor="accent1"/>
        </w:rPr>
        <w:tab/>
        <w:t>-To give the user multiple tries to choose the right move instead of closing the program.</w:t>
      </w:r>
    </w:p>
    <w:p w14:paraId="18639432" w14:textId="499842B3" w:rsidR="00A0040B" w:rsidRPr="008343F6" w:rsidRDefault="00A0040B" w:rsidP="00694565">
      <w:pPr>
        <w:rPr>
          <w:color w:val="4472C4" w:themeColor="accent1"/>
        </w:rPr>
      </w:pPr>
      <w:r w:rsidRPr="008343F6">
        <w:rPr>
          <w:color w:val="4472C4" w:themeColor="accent1"/>
        </w:rPr>
        <w:tab/>
        <w:t>-Creating a program that will allow me to save AI models into a text file using a library called pickle.</w:t>
      </w:r>
    </w:p>
    <w:p w14:paraId="3B153431" w14:textId="7386D6B2" w:rsidR="00A0040B" w:rsidRPr="008343F6" w:rsidRDefault="00A0040B" w:rsidP="00694565">
      <w:pPr>
        <w:rPr>
          <w:color w:val="4472C4" w:themeColor="accent1"/>
        </w:rPr>
      </w:pPr>
      <w:r w:rsidRPr="008343F6">
        <w:rPr>
          <w:color w:val="4472C4" w:themeColor="accent1"/>
        </w:rPr>
        <w:tab/>
        <w:t>-To create 2 versions of the AI of the same difficulty, one which plays as a black player and the other as a white player.</w:t>
      </w:r>
    </w:p>
    <w:p w14:paraId="51448757" w14:textId="040CC90D" w:rsidR="001F0CD7" w:rsidRPr="008343F6" w:rsidRDefault="00A0040B" w:rsidP="00694565">
      <w:pPr>
        <w:rPr>
          <w:color w:val="4472C4" w:themeColor="accent1"/>
        </w:rPr>
      </w:pPr>
      <w:r w:rsidRPr="008343F6">
        <w:rPr>
          <w:color w:val="4472C4" w:themeColor="accent1"/>
        </w:rPr>
        <w:tab/>
        <w:t>-To create a menu where the user is given the choice of difficulty and whether to play as a black player or a white player</w:t>
      </w:r>
      <w:r w:rsidR="001F0CD7" w:rsidRPr="008343F6">
        <w:rPr>
          <w:color w:val="4472C4" w:themeColor="accent1"/>
        </w:rPr>
        <w:t>, and also notifying how the program is used.</w:t>
      </w:r>
    </w:p>
    <w:p w14:paraId="79899FBB" w14:textId="6C9807C3" w:rsidR="001F0CD7" w:rsidRPr="008343F6" w:rsidRDefault="001F0CD7" w:rsidP="00694565">
      <w:pPr>
        <w:rPr>
          <w:color w:val="4472C4" w:themeColor="accent1"/>
        </w:rPr>
      </w:pPr>
      <w:r w:rsidRPr="008343F6">
        <w:rPr>
          <w:color w:val="4472C4" w:themeColor="accent1"/>
        </w:rPr>
        <w:lastRenderedPageBreak/>
        <w:tab/>
        <w:t>-To allow the user to restart the game within the match and after the game has ended.</w:t>
      </w:r>
    </w:p>
    <w:p w14:paraId="1F6EA579" w14:textId="72CEE081" w:rsidR="001F0CD7" w:rsidRDefault="001F0CD7" w:rsidP="00694565">
      <w:r>
        <w:tab/>
      </w:r>
    </w:p>
    <w:p w14:paraId="1006D36A" w14:textId="65E7DC1D" w:rsidR="00694565" w:rsidRDefault="00694565" w:rsidP="00694565">
      <w:pPr>
        <w:pStyle w:val="Heading2"/>
      </w:pPr>
      <w:bookmarkStart w:id="8" w:name="_Toc18001566"/>
      <w:r>
        <w:t>Proposed solution</w:t>
      </w:r>
      <w:bookmarkEnd w:id="8"/>
    </w:p>
    <w:p w14:paraId="0AF421E6" w14:textId="0A08F196" w:rsidR="00515FE3" w:rsidRDefault="00515FE3" w:rsidP="00515FE3">
      <w:r>
        <w:t xml:space="preserve">My Robotic chess player will be controlled by the in-built AI, which will make decision </w:t>
      </w:r>
      <w:r w:rsidR="00DC15CA">
        <w:t>about which moves to take when it is their turn. For example, when the AI’s turn comes, the AI will create a copy of the board after each move possible move is selected, and calculate the probability based on this setup. Once the move with the best probability has been found, the AI will describe its coordinates and move each piece to its location.</w:t>
      </w:r>
    </w:p>
    <w:p w14:paraId="1428C3AA" w14:textId="7AE6FEC3" w:rsidR="00DC15CA" w:rsidRDefault="00DC15CA" w:rsidP="00515FE3"/>
    <w:p w14:paraId="0AC86CEA" w14:textId="4DD15B6E" w:rsidR="00DC15CA" w:rsidRPr="001F0CD7" w:rsidRDefault="00DC15CA" w:rsidP="00515FE3">
      <w:pPr>
        <w:rPr>
          <w:color w:val="FF0000"/>
        </w:rPr>
      </w:pPr>
      <w:r w:rsidRPr="001F0CD7">
        <w:rPr>
          <w:color w:val="FF0000"/>
        </w:rPr>
        <w:t xml:space="preserve">To check if the human player is done with its turn, a camera from above will take a screenshot of the current board setup and compare it to its previously saved </w:t>
      </w:r>
      <w:proofErr w:type="gramStart"/>
      <w:r w:rsidRPr="001F0CD7">
        <w:rPr>
          <w:color w:val="FF0000"/>
        </w:rPr>
        <w:t>setup(</w:t>
      </w:r>
      <w:proofErr w:type="gramEnd"/>
      <w:r w:rsidRPr="001F0CD7">
        <w:rPr>
          <w:color w:val="FF0000"/>
        </w:rPr>
        <w:t>which is taken when the robotic arm finished</w:t>
      </w:r>
      <w:r w:rsidR="00B5202D" w:rsidRPr="001F0CD7">
        <w:rPr>
          <w:color w:val="FF0000"/>
        </w:rPr>
        <w:t xml:space="preserve"> its turn</w:t>
      </w:r>
      <w:r w:rsidRPr="001F0CD7">
        <w:rPr>
          <w:color w:val="FF0000"/>
        </w:rPr>
        <w:t>)</w:t>
      </w:r>
      <w:r w:rsidR="00B5202D" w:rsidRPr="001F0CD7">
        <w:rPr>
          <w:color w:val="FF0000"/>
        </w:rPr>
        <w:t>. If the new board is valid, then the robotic arm will process its decision, then move the chosen piece to its designated coordinates. However, if the move done by the human player is incorrect, an LED will flash notifying the player of the mistake.</w:t>
      </w:r>
    </w:p>
    <w:p w14:paraId="1C506CE0" w14:textId="7A167823" w:rsidR="00694565" w:rsidRDefault="00694565" w:rsidP="00694565"/>
    <w:p w14:paraId="793155F5" w14:textId="29BFC08D" w:rsidR="00FC644F" w:rsidRDefault="00694565" w:rsidP="0003567C">
      <w:pPr>
        <w:pStyle w:val="Heading2"/>
      </w:pPr>
      <w:bookmarkStart w:id="9" w:name="_Toc18001567"/>
      <w:r>
        <w:t>Modelling</w:t>
      </w:r>
      <w:bookmarkEnd w:id="9"/>
    </w:p>
    <w:p w14:paraId="3C4AB4D8" w14:textId="11444C79" w:rsidR="0003567C" w:rsidRDefault="0003567C" w:rsidP="0003567C">
      <w:r>
        <w:t>The following slides would demonstrate how this will work:</w:t>
      </w:r>
    </w:p>
    <w:p w14:paraId="0436897D" w14:textId="14104B7D" w:rsidR="0003567C" w:rsidRDefault="0003567C" w:rsidP="0003567C"/>
    <w:p w14:paraId="4257FC88" w14:textId="77777777" w:rsidR="0003567C" w:rsidRDefault="0003567C" w:rsidP="0003567C"/>
    <w:p w14:paraId="78B7E782" w14:textId="447FB6C3" w:rsidR="0003567C" w:rsidRDefault="0003567C" w:rsidP="0003567C">
      <w:r>
        <w:rPr>
          <w:noProof/>
        </w:rPr>
        <w:drawing>
          <wp:anchor distT="0" distB="0" distL="114300" distR="114300" simplePos="0" relativeHeight="251662336" behindDoc="0" locked="0" layoutInCell="1" allowOverlap="1" wp14:anchorId="0361076F" wp14:editId="40B0DB70">
            <wp:simplePos x="914400" y="5276850"/>
            <wp:positionH relativeFrom="column">
              <wp:align>left</wp:align>
            </wp:positionH>
            <wp:positionV relativeFrom="paragraph">
              <wp:align>top</wp:align>
            </wp:positionV>
            <wp:extent cx="2228850" cy="2400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8850" cy="2400300"/>
                    </a:xfrm>
                    <a:prstGeom prst="rect">
                      <a:avLst/>
                    </a:prstGeom>
                  </pic:spPr>
                </pic:pic>
              </a:graphicData>
            </a:graphic>
          </wp:anchor>
        </w:drawing>
      </w:r>
      <w:r>
        <w:br w:type="textWrapping" w:clear="all"/>
      </w:r>
    </w:p>
    <w:p w14:paraId="72932A02" w14:textId="4756610A" w:rsidR="0003567C" w:rsidRDefault="0003567C" w:rsidP="0003567C">
      <w:r>
        <w:t>By taking an example that the white pieces are controlled by the AI and the black pieces are the user’s, the AI player will first decide which move to take based on this setup. Once it is chosen, the move is executed and the setup will change.</w:t>
      </w:r>
    </w:p>
    <w:p w14:paraId="57D5992B" w14:textId="1B570C2E" w:rsidR="0003567C" w:rsidRDefault="0003567C" w:rsidP="0003567C">
      <w:r>
        <w:rPr>
          <w:noProof/>
        </w:rPr>
        <w:lastRenderedPageBreak/>
        <w:drawing>
          <wp:inline distT="0" distB="0" distL="0" distR="0" wp14:anchorId="11CC0209" wp14:editId="5A76D1AF">
            <wp:extent cx="25336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3028950"/>
                    </a:xfrm>
                    <a:prstGeom prst="rect">
                      <a:avLst/>
                    </a:prstGeom>
                    <a:noFill/>
                    <a:ln>
                      <a:noFill/>
                    </a:ln>
                  </pic:spPr>
                </pic:pic>
              </a:graphicData>
            </a:graphic>
          </wp:inline>
        </w:drawing>
      </w:r>
    </w:p>
    <w:p w14:paraId="757AFFDF" w14:textId="06850B3C" w:rsidR="0003567C" w:rsidRDefault="0003567C" w:rsidP="0003567C"/>
    <w:p w14:paraId="390CAB41" w14:textId="3F49BE23" w:rsidR="0003567C" w:rsidRDefault="0003567C" w:rsidP="0003567C">
      <w:r>
        <w:rPr>
          <w:noProof/>
        </w:rPr>
        <w:drawing>
          <wp:inline distT="0" distB="0" distL="0" distR="0" wp14:anchorId="65C68BFE" wp14:editId="0CF57302">
            <wp:extent cx="24765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438400"/>
                    </a:xfrm>
                    <a:prstGeom prst="rect">
                      <a:avLst/>
                    </a:prstGeom>
                  </pic:spPr>
                </pic:pic>
              </a:graphicData>
            </a:graphic>
          </wp:inline>
        </w:drawing>
      </w:r>
    </w:p>
    <w:p w14:paraId="0B101737" w14:textId="03F5F078" w:rsidR="0003567C" w:rsidRDefault="0003567C" w:rsidP="0003567C"/>
    <w:p w14:paraId="0D16E9A3" w14:textId="0D694A14" w:rsidR="0003567C" w:rsidRDefault="0003567C" w:rsidP="0003567C">
      <w:r>
        <w:t xml:space="preserve">In this case, the computer-controlled chess player </w:t>
      </w:r>
      <w:r w:rsidR="00210DFD">
        <w:t>has chosen to move its piece from e2 to e4 as shown in the figure above. This would therefore be represented in the format “e2e4” from the program when selecting the best move to take.</w:t>
      </w:r>
    </w:p>
    <w:p w14:paraId="1FCCEAF2" w14:textId="439F495A" w:rsidR="0003567C" w:rsidRPr="0003567C" w:rsidRDefault="0003567C" w:rsidP="0003567C"/>
    <w:p w14:paraId="093F8E00" w14:textId="1C22AC1B" w:rsidR="00694565" w:rsidRDefault="00694565" w:rsidP="00694565">
      <w:pPr>
        <w:pStyle w:val="Heading1"/>
      </w:pPr>
      <w:bookmarkStart w:id="10" w:name="_Toc18001568"/>
      <w:r>
        <w:t>Design</w:t>
      </w:r>
      <w:bookmarkEnd w:id="10"/>
    </w:p>
    <w:p w14:paraId="4BF43888" w14:textId="218D2B4A" w:rsidR="00694565" w:rsidRDefault="00694565" w:rsidP="00694565">
      <w:pPr>
        <w:pStyle w:val="Heading2"/>
      </w:pPr>
      <w:bookmarkStart w:id="11" w:name="_Toc18001569"/>
      <w:r>
        <w:t>High level overview</w:t>
      </w:r>
      <w:bookmarkEnd w:id="11"/>
    </w:p>
    <w:p w14:paraId="3FC28CC1" w14:textId="259E9704" w:rsidR="00694565" w:rsidRDefault="00694565" w:rsidP="00694565"/>
    <w:p w14:paraId="50143232" w14:textId="5021C86B" w:rsidR="00694565" w:rsidRDefault="00FC644F" w:rsidP="00FC644F">
      <w:pPr>
        <w:pStyle w:val="Heading2"/>
      </w:pPr>
      <w:bookmarkStart w:id="12" w:name="_Toc18001570"/>
      <w:r>
        <w:t>Sketches</w:t>
      </w:r>
      <w:bookmarkEnd w:id="12"/>
    </w:p>
    <w:p w14:paraId="3B128E4F" w14:textId="51EA3395" w:rsidR="00FC644F" w:rsidRDefault="00FC644F" w:rsidP="00FC644F"/>
    <w:p w14:paraId="20C9AE87" w14:textId="241EF7B6" w:rsidR="00FC644F" w:rsidRDefault="00FC644F" w:rsidP="00FC644F">
      <w:pPr>
        <w:pStyle w:val="Heading2"/>
      </w:pPr>
      <w:bookmarkStart w:id="13" w:name="_Toc18001571"/>
      <w:r>
        <w:t>Pseudocode</w:t>
      </w:r>
      <w:bookmarkEnd w:id="13"/>
    </w:p>
    <w:p w14:paraId="5311B604" w14:textId="69809A6E" w:rsidR="00FC644F" w:rsidRDefault="00FC644F" w:rsidP="00FC644F"/>
    <w:p w14:paraId="05B16C25" w14:textId="158C91FF" w:rsidR="00FC644F" w:rsidRPr="00FC644F" w:rsidRDefault="00FC644F" w:rsidP="00FC644F">
      <w:pPr>
        <w:pStyle w:val="Heading2"/>
      </w:pPr>
      <w:bookmarkStart w:id="14" w:name="_Toc18001572"/>
      <w:r>
        <w:t>Libraries</w:t>
      </w:r>
      <w:bookmarkEnd w:id="14"/>
    </w:p>
    <w:p w14:paraId="58A33F6A" w14:textId="77777777" w:rsidR="00FC644F" w:rsidRDefault="00FC644F">
      <w:pPr>
        <w:rPr>
          <w:rFonts w:asciiTheme="majorHAnsi" w:eastAsiaTheme="majorEastAsia" w:hAnsiTheme="majorHAnsi" w:cstheme="majorBidi"/>
          <w:color w:val="2F5496" w:themeColor="accent1" w:themeShade="BF"/>
          <w:sz w:val="32"/>
          <w:szCs w:val="32"/>
        </w:rPr>
      </w:pPr>
      <w:r>
        <w:br w:type="page"/>
      </w:r>
    </w:p>
    <w:p w14:paraId="1D16C8A8" w14:textId="74BB8326" w:rsidR="00694565" w:rsidRDefault="00694565" w:rsidP="00694565">
      <w:pPr>
        <w:pStyle w:val="Heading1"/>
      </w:pPr>
      <w:bookmarkStart w:id="15" w:name="_Toc18001573"/>
      <w:r>
        <w:lastRenderedPageBreak/>
        <w:t>Technical Solution</w:t>
      </w:r>
      <w:bookmarkEnd w:id="15"/>
    </w:p>
    <w:p w14:paraId="163B0489" w14:textId="60F860AE" w:rsidR="00FC644F" w:rsidRDefault="00FC644F" w:rsidP="00FC644F">
      <w:pPr>
        <w:pStyle w:val="Heading2"/>
      </w:pPr>
      <w:bookmarkStart w:id="16" w:name="_Toc18001574"/>
      <w:r>
        <w:t>System overview</w:t>
      </w:r>
      <w:bookmarkEnd w:id="16"/>
    </w:p>
    <w:p w14:paraId="6E3A4E37" w14:textId="67DFE979" w:rsidR="00FC644F" w:rsidRDefault="00FC644F" w:rsidP="00FC644F"/>
    <w:p w14:paraId="140CA9F1" w14:textId="6DA4E931" w:rsidR="00FC644F" w:rsidRDefault="00FC644F" w:rsidP="00FC644F">
      <w:pPr>
        <w:pStyle w:val="Heading2"/>
      </w:pPr>
      <w:bookmarkStart w:id="17" w:name="_Toc18001575"/>
      <w:r>
        <w:t>Key code</w:t>
      </w:r>
      <w:bookmarkEnd w:id="17"/>
    </w:p>
    <w:p w14:paraId="6837DFB4" w14:textId="77777777" w:rsidR="00FC644F" w:rsidRDefault="00FC644F" w:rsidP="00FC644F"/>
    <w:p w14:paraId="60151AFF" w14:textId="2899A6EA" w:rsidR="00FC644F" w:rsidRDefault="00FC644F" w:rsidP="00FC644F">
      <w:pPr>
        <w:pStyle w:val="Heading2"/>
      </w:pPr>
      <w:bookmarkStart w:id="18" w:name="_Toc18001576"/>
      <w:r>
        <w:t>Complex programming techniques</w:t>
      </w:r>
      <w:bookmarkEnd w:id="18"/>
    </w:p>
    <w:p w14:paraId="29A5370D" w14:textId="423DB19C" w:rsidR="00FC644F" w:rsidRDefault="00FC644F" w:rsidP="00FC644F"/>
    <w:p w14:paraId="53D376E0" w14:textId="69BF6E3C" w:rsidR="00FC644F" w:rsidRDefault="00FC644F" w:rsidP="00FC644F">
      <w:pPr>
        <w:pStyle w:val="Heading2"/>
      </w:pPr>
      <w:bookmarkStart w:id="19" w:name="_Toc18001577"/>
      <w:r>
        <w:t>Defensive programming</w:t>
      </w:r>
      <w:bookmarkEnd w:id="19"/>
    </w:p>
    <w:p w14:paraId="6FF4DC3F" w14:textId="1FB23EAC" w:rsidR="00FC644F" w:rsidRDefault="00FC644F" w:rsidP="00FC644F"/>
    <w:p w14:paraId="141B019D" w14:textId="4577B334" w:rsidR="00FC644F" w:rsidRPr="00FC644F" w:rsidRDefault="00FC644F" w:rsidP="00FC644F">
      <w:pPr>
        <w:pStyle w:val="Heading2"/>
      </w:pPr>
      <w:bookmarkStart w:id="20" w:name="_Toc18001578"/>
      <w:r>
        <w:t>Coding style</w:t>
      </w:r>
      <w:bookmarkEnd w:id="20"/>
    </w:p>
    <w:p w14:paraId="04228986" w14:textId="3C027A93" w:rsidR="00694565" w:rsidRDefault="00694565" w:rsidP="00694565"/>
    <w:p w14:paraId="5A3B474F" w14:textId="77777777" w:rsidR="00FC644F" w:rsidRDefault="00FC644F">
      <w:pPr>
        <w:rPr>
          <w:rFonts w:asciiTheme="majorHAnsi" w:eastAsiaTheme="majorEastAsia" w:hAnsiTheme="majorHAnsi" w:cstheme="majorBidi"/>
          <w:color w:val="2F5496" w:themeColor="accent1" w:themeShade="BF"/>
          <w:sz w:val="32"/>
          <w:szCs w:val="32"/>
        </w:rPr>
      </w:pPr>
      <w:r>
        <w:br w:type="page"/>
      </w:r>
    </w:p>
    <w:p w14:paraId="46252947" w14:textId="09C4B408" w:rsidR="00694565" w:rsidRDefault="00694565" w:rsidP="00694565">
      <w:pPr>
        <w:pStyle w:val="Heading1"/>
      </w:pPr>
      <w:bookmarkStart w:id="21" w:name="_Toc18001579"/>
      <w:r>
        <w:lastRenderedPageBreak/>
        <w:t>Testing</w:t>
      </w:r>
      <w:bookmarkEnd w:id="21"/>
    </w:p>
    <w:p w14:paraId="0DEC6375" w14:textId="6713DDC1" w:rsidR="00694565" w:rsidRDefault="00857D44" w:rsidP="00857D44">
      <w:pPr>
        <w:pStyle w:val="Heading2"/>
      </w:pPr>
      <w:r>
        <w:t>Test plan</w:t>
      </w:r>
    </w:p>
    <w:tbl>
      <w:tblPr>
        <w:tblStyle w:val="TableGrid"/>
        <w:tblW w:w="0" w:type="auto"/>
        <w:tblLook w:val="04A0" w:firstRow="1" w:lastRow="0" w:firstColumn="1" w:lastColumn="0" w:noHBand="0" w:noVBand="1"/>
      </w:tblPr>
      <w:tblGrid>
        <w:gridCol w:w="1802"/>
        <w:gridCol w:w="1802"/>
        <w:gridCol w:w="1802"/>
        <w:gridCol w:w="1802"/>
        <w:gridCol w:w="1802"/>
      </w:tblGrid>
      <w:tr w:rsidR="00857D44" w14:paraId="1A879838" w14:textId="77777777" w:rsidTr="00857D44">
        <w:tc>
          <w:tcPr>
            <w:tcW w:w="1802" w:type="dxa"/>
            <w:shd w:val="clear" w:color="auto" w:fill="D9D9D9" w:themeFill="background1" w:themeFillShade="D9"/>
          </w:tcPr>
          <w:p w14:paraId="43819F6A" w14:textId="6D49EFFC" w:rsidR="00857D44" w:rsidRPr="00857D44" w:rsidRDefault="00857D44" w:rsidP="00857D44">
            <w:pPr>
              <w:jc w:val="center"/>
              <w:rPr>
                <w:b/>
              </w:rPr>
            </w:pPr>
            <w:r w:rsidRPr="00857D44">
              <w:rPr>
                <w:b/>
              </w:rPr>
              <w:t>Test #</w:t>
            </w:r>
          </w:p>
        </w:tc>
        <w:tc>
          <w:tcPr>
            <w:tcW w:w="1802" w:type="dxa"/>
            <w:shd w:val="clear" w:color="auto" w:fill="D9D9D9" w:themeFill="background1" w:themeFillShade="D9"/>
          </w:tcPr>
          <w:p w14:paraId="5ECD8F28" w14:textId="59A69564" w:rsidR="00857D44" w:rsidRPr="00857D44" w:rsidRDefault="00857D44" w:rsidP="00857D44">
            <w:pPr>
              <w:jc w:val="center"/>
              <w:rPr>
                <w:b/>
              </w:rPr>
            </w:pPr>
            <w:r w:rsidRPr="00857D44">
              <w:rPr>
                <w:b/>
              </w:rPr>
              <w:t>Purpose</w:t>
            </w:r>
          </w:p>
        </w:tc>
        <w:tc>
          <w:tcPr>
            <w:tcW w:w="1802" w:type="dxa"/>
            <w:shd w:val="clear" w:color="auto" w:fill="D9D9D9" w:themeFill="background1" w:themeFillShade="D9"/>
          </w:tcPr>
          <w:p w14:paraId="0EF9CFB8" w14:textId="623D3E12" w:rsidR="00857D44" w:rsidRPr="00857D44" w:rsidRDefault="00857D44" w:rsidP="00857D44">
            <w:pPr>
              <w:jc w:val="center"/>
              <w:rPr>
                <w:b/>
              </w:rPr>
            </w:pPr>
            <w:r w:rsidRPr="00857D44">
              <w:rPr>
                <w:b/>
              </w:rPr>
              <w:t>Test data</w:t>
            </w:r>
          </w:p>
        </w:tc>
        <w:tc>
          <w:tcPr>
            <w:tcW w:w="1802" w:type="dxa"/>
            <w:shd w:val="clear" w:color="auto" w:fill="D9D9D9" w:themeFill="background1" w:themeFillShade="D9"/>
          </w:tcPr>
          <w:p w14:paraId="20A285AF" w14:textId="19B6FCD1" w:rsidR="00857D44" w:rsidRPr="00857D44" w:rsidRDefault="00857D44" w:rsidP="00857D44">
            <w:pPr>
              <w:jc w:val="center"/>
              <w:rPr>
                <w:b/>
              </w:rPr>
            </w:pPr>
            <w:r w:rsidRPr="00857D44">
              <w:rPr>
                <w:b/>
              </w:rPr>
              <w:t>Expected outcome</w:t>
            </w:r>
          </w:p>
        </w:tc>
        <w:tc>
          <w:tcPr>
            <w:tcW w:w="1802" w:type="dxa"/>
            <w:shd w:val="clear" w:color="auto" w:fill="D9D9D9" w:themeFill="background1" w:themeFillShade="D9"/>
          </w:tcPr>
          <w:p w14:paraId="15EF5B20" w14:textId="1B63254D" w:rsidR="00857D44" w:rsidRPr="00857D44" w:rsidRDefault="00857D44" w:rsidP="00857D44">
            <w:pPr>
              <w:jc w:val="center"/>
              <w:rPr>
                <w:b/>
              </w:rPr>
            </w:pPr>
            <w:r w:rsidRPr="00857D44">
              <w:rPr>
                <w:b/>
              </w:rPr>
              <w:t>Actual outcome</w:t>
            </w:r>
          </w:p>
        </w:tc>
      </w:tr>
      <w:tr w:rsidR="00857D44" w14:paraId="483EC787" w14:textId="77777777" w:rsidTr="00857D44">
        <w:tc>
          <w:tcPr>
            <w:tcW w:w="1802" w:type="dxa"/>
          </w:tcPr>
          <w:p w14:paraId="5EE75BA8" w14:textId="77777777" w:rsidR="00857D44" w:rsidRDefault="00857D44" w:rsidP="00857D44"/>
        </w:tc>
        <w:tc>
          <w:tcPr>
            <w:tcW w:w="1802" w:type="dxa"/>
          </w:tcPr>
          <w:p w14:paraId="6CB42886" w14:textId="77777777" w:rsidR="00857D44" w:rsidRDefault="00857D44" w:rsidP="00857D44"/>
        </w:tc>
        <w:tc>
          <w:tcPr>
            <w:tcW w:w="1802" w:type="dxa"/>
          </w:tcPr>
          <w:p w14:paraId="56839D7B" w14:textId="77777777" w:rsidR="00857D44" w:rsidRDefault="00857D44" w:rsidP="00857D44"/>
        </w:tc>
        <w:tc>
          <w:tcPr>
            <w:tcW w:w="1802" w:type="dxa"/>
          </w:tcPr>
          <w:p w14:paraId="123D5AD1" w14:textId="77777777" w:rsidR="00857D44" w:rsidRDefault="00857D44" w:rsidP="00857D44"/>
        </w:tc>
        <w:tc>
          <w:tcPr>
            <w:tcW w:w="1802" w:type="dxa"/>
          </w:tcPr>
          <w:p w14:paraId="56D1C350" w14:textId="77777777" w:rsidR="00857D44" w:rsidRDefault="00857D44" w:rsidP="00857D44"/>
        </w:tc>
      </w:tr>
      <w:tr w:rsidR="00857D44" w14:paraId="01F968A2" w14:textId="77777777" w:rsidTr="00857D44">
        <w:tc>
          <w:tcPr>
            <w:tcW w:w="1802" w:type="dxa"/>
          </w:tcPr>
          <w:p w14:paraId="2B795C5D" w14:textId="77777777" w:rsidR="00857D44" w:rsidRDefault="00857D44" w:rsidP="00857D44"/>
        </w:tc>
        <w:tc>
          <w:tcPr>
            <w:tcW w:w="1802" w:type="dxa"/>
          </w:tcPr>
          <w:p w14:paraId="69D918D9" w14:textId="77777777" w:rsidR="00857D44" w:rsidRDefault="00857D44" w:rsidP="00857D44"/>
        </w:tc>
        <w:tc>
          <w:tcPr>
            <w:tcW w:w="1802" w:type="dxa"/>
          </w:tcPr>
          <w:p w14:paraId="489B3E75" w14:textId="77777777" w:rsidR="00857D44" w:rsidRDefault="00857D44" w:rsidP="00857D44"/>
        </w:tc>
        <w:tc>
          <w:tcPr>
            <w:tcW w:w="1802" w:type="dxa"/>
          </w:tcPr>
          <w:p w14:paraId="06B7F17D" w14:textId="77777777" w:rsidR="00857D44" w:rsidRDefault="00857D44" w:rsidP="00857D44"/>
        </w:tc>
        <w:tc>
          <w:tcPr>
            <w:tcW w:w="1802" w:type="dxa"/>
          </w:tcPr>
          <w:p w14:paraId="59B7F9DD" w14:textId="77777777" w:rsidR="00857D44" w:rsidRDefault="00857D44" w:rsidP="00857D44"/>
        </w:tc>
      </w:tr>
    </w:tbl>
    <w:p w14:paraId="002F2B94" w14:textId="2CA786E9" w:rsidR="00857D44" w:rsidRDefault="00857D44" w:rsidP="00857D44"/>
    <w:p w14:paraId="31EF70B0" w14:textId="0B89FA34" w:rsidR="00857D44" w:rsidRPr="00857D44" w:rsidRDefault="00857D44" w:rsidP="00857D44">
      <w:pPr>
        <w:pStyle w:val="Heading2"/>
      </w:pPr>
      <w:r>
        <w:t>Testing evidence</w:t>
      </w:r>
    </w:p>
    <w:p w14:paraId="3423584E" w14:textId="77777777" w:rsidR="00FC644F" w:rsidRDefault="00FC644F">
      <w:pPr>
        <w:rPr>
          <w:rFonts w:asciiTheme="majorHAnsi" w:eastAsiaTheme="majorEastAsia" w:hAnsiTheme="majorHAnsi" w:cstheme="majorBidi"/>
          <w:color w:val="2F5496" w:themeColor="accent1" w:themeShade="BF"/>
          <w:sz w:val="32"/>
          <w:szCs w:val="32"/>
        </w:rPr>
      </w:pPr>
      <w:r>
        <w:br w:type="page"/>
      </w:r>
    </w:p>
    <w:p w14:paraId="41FFA019" w14:textId="4AFF6733" w:rsidR="00694565" w:rsidRDefault="00694565" w:rsidP="00694565">
      <w:pPr>
        <w:pStyle w:val="Heading1"/>
      </w:pPr>
      <w:bookmarkStart w:id="22" w:name="_Toc18001580"/>
      <w:r>
        <w:lastRenderedPageBreak/>
        <w:t>Evaluation</w:t>
      </w:r>
      <w:bookmarkEnd w:id="22"/>
    </w:p>
    <w:p w14:paraId="4326F894" w14:textId="3E286A8D" w:rsidR="00FC644F" w:rsidRDefault="00FC644F" w:rsidP="00FC644F">
      <w:pPr>
        <w:pStyle w:val="Heading2"/>
      </w:pPr>
      <w:bookmarkStart w:id="23" w:name="_Toc18001581"/>
      <w:r>
        <w:t>Objectives</w:t>
      </w:r>
      <w:bookmarkEnd w:id="23"/>
    </w:p>
    <w:p w14:paraId="2F8C8861" w14:textId="6F83CDD1" w:rsidR="00FC644F" w:rsidRDefault="00FC644F" w:rsidP="00FC644F"/>
    <w:p w14:paraId="0DF003EE" w14:textId="20707DA5" w:rsidR="00FC644F" w:rsidRDefault="00FC644F" w:rsidP="00FC644F">
      <w:pPr>
        <w:pStyle w:val="Heading2"/>
      </w:pPr>
      <w:bookmarkStart w:id="24" w:name="_Toc18001582"/>
      <w:r>
        <w:t>End user and target audience</w:t>
      </w:r>
      <w:bookmarkEnd w:id="24"/>
    </w:p>
    <w:p w14:paraId="1690DE4A" w14:textId="4EAC78C0" w:rsidR="00FC644F" w:rsidRDefault="00FC644F" w:rsidP="00FC644F"/>
    <w:p w14:paraId="49A13C9C" w14:textId="49F319D0" w:rsidR="00FC644F" w:rsidRDefault="00FC644F" w:rsidP="00FC644F">
      <w:pPr>
        <w:pStyle w:val="Heading2"/>
      </w:pPr>
      <w:bookmarkStart w:id="25" w:name="_Toc18001583"/>
      <w:r>
        <w:t>Areas for improvement</w:t>
      </w:r>
      <w:bookmarkEnd w:id="25"/>
    </w:p>
    <w:p w14:paraId="0E32135D" w14:textId="321D7F3F" w:rsidR="00FC644F" w:rsidRDefault="00FC644F" w:rsidP="00FC644F"/>
    <w:p w14:paraId="3AFDE140" w14:textId="6A92F954" w:rsidR="00FC644F" w:rsidRDefault="00FC644F" w:rsidP="00FC644F">
      <w:pPr>
        <w:pStyle w:val="Heading2"/>
      </w:pPr>
      <w:bookmarkStart w:id="26" w:name="_Toc18001584"/>
      <w:r>
        <w:t>Conclusion</w:t>
      </w:r>
      <w:bookmarkEnd w:id="26"/>
    </w:p>
    <w:p w14:paraId="23740786" w14:textId="35516AC2" w:rsidR="00FC644F" w:rsidRDefault="00FC644F">
      <w:r>
        <w:br w:type="page"/>
      </w:r>
    </w:p>
    <w:p w14:paraId="0F796E78" w14:textId="153ED551" w:rsidR="00FC644F" w:rsidRDefault="00FC644F" w:rsidP="00FC644F">
      <w:pPr>
        <w:pStyle w:val="Heading1"/>
      </w:pPr>
      <w:bookmarkStart w:id="27" w:name="_Toc18001585"/>
      <w:r>
        <w:lastRenderedPageBreak/>
        <w:t>Appendices</w:t>
      </w:r>
      <w:bookmarkEnd w:id="27"/>
    </w:p>
    <w:p w14:paraId="6914CBB4" w14:textId="5820F924" w:rsidR="00FC644F" w:rsidRPr="00FC644F" w:rsidRDefault="00FC644F" w:rsidP="00FC644F">
      <w:pPr>
        <w:pStyle w:val="Heading2"/>
      </w:pPr>
      <w:bookmarkStart w:id="28" w:name="_Toc18001586"/>
      <w:r>
        <w:t>Annotated code</w:t>
      </w:r>
      <w:bookmarkEnd w:id="28"/>
    </w:p>
    <w:sectPr w:rsidR="00FC644F" w:rsidRPr="00FC644F" w:rsidSect="00834374">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4"/>
    <w:rsid w:val="0003567C"/>
    <w:rsid w:val="00044092"/>
    <w:rsid w:val="000644E4"/>
    <w:rsid w:val="00110E29"/>
    <w:rsid w:val="00151392"/>
    <w:rsid w:val="00176D11"/>
    <w:rsid w:val="001E43B7"/>
    <w:rsid w:val="001F0CD7"/>
    <w:rsid w:val="00210DFD"/>
    <w:rsid w:val="00246BD5"/>
    <w:rsid w:val="002F6F40"/>
    <w:rsid w:val="00337F27"/>
    <w:rsid w:val="003E77EB"/>
    <w:rsid w:val="003F2F1C"/>
    <w:rsid w:val="00515FE3"/>
    <w:rsid w:val="00694565"/>
    <w:rsid w:val="007268F2"/>
    <w:rsid w:val="00782E11"/>
    <w:rsid w:val="007D5AFF"/>
    <w:rsid w:val="0080706D"/>
    <w:rsid w:val="00834374"/>
    <w:rsid w:val="008343F6"/>
    <w:rsid w:val="00857D44"/>
    <w:rsid w:val="008F0DAB"/>
    <w:rsid w:val="00902D8B"/>
    <w:rsid w:val="00936730"/>
    <w:rsid w:val="009C62A2"/>
    <w:rsid w:val="00A0040B"/>
    <w:rsid w:val="00A04360"/>
    <w:rsid w:val="00A307F4"/>
    <w:rsid w:val="00A9278D"/>
    <w:rsid w:val="00AA25AD"/>
    <w:rsid w:val="00AE46BD"/>
    <w:rsid w:val="00B5202D"/>
    <w:rsid w:val="00B96C29"/>
    <w:rsid w:val="00BB02F8"/>
    <w:rsid w:val="00C04238"/>
    <w:rsid w:val="00CD0D8B"/>
    <w:rsid w:val="00D2658E"/>
    <w:rsid w:val="00D75A1B"/>
    <w:rsid w:val="00DA12DE"/>
    <w:rsid w:val="00DC15CA"/>
    <w:rsid w:val="00DE64FF"/>
    <w:rsid w:val="00DF5FC4"/>
    <w:rsid w:val="00E52880"/>
    <w:rsid w:val="00EB3000"/>
    <w:rsid w:val="00F43422"/>
    <w:rsid w:val="00F8669C"/>
    <w:rsid w:val="00FC041B"/>
    <w:rsid w:val="00FC6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05AB"/>
  <w14:defaultImageDpi w14:val="32767"/>
  <w15:chartTrackingRefBased/>
  <w15:docId w15:val="{AB3D02C6-4191-2F4C-9853-D9F58EBC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4374"/>
    <w:rPr>
      <w:rFonts w:eastAsiaTheme="minorEastAsia"/>
      <w:sz w:val="22"/>
      <w:szCs w:val="22"/>
      <w:lang w:val="en-US" w:eastAsia="zh-CN"/>
    </w:rPr>
  </w:style>
  <w:style w:type="character" w:customStyle="1" w:styleId="NoSpacingChar">
    <w:name w:val="No Spacing Char"/>
    <w:basedOn w:val="DefaultParagraphFont"/>
    <w:link w:val="NoSpacing"/>
    <w:uiPriority w:val="1"/>
    <w:rsid w:val="00834374"/>
    <w:rPr>
      <w:rFonts w:eastAsiaTheme="minorEastAsia"/>
      <w:sz w:val="22"/>
      <w:szCs w:val="22"/>
      <w:lang w:val="en-US" w:eastAsia="zh-CN"/>
    </w:rPr>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437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34374"/>
    <w:pPr>
      <w:spacing w:before="120"/>
    </w:pPr>
    <w:rPr>
      <w:rFonts w:cstheme="minorHAnsi"/>
      <w:b/>
      <w:bCs/>
      <w:i/>
      <w:iCs/>
    </w:rPr>
  </w:style>
  <w:style w:type="paragraph" w:styleId="TOC2">
    <w:name w:val="toc 2"/>
    <w:basedOn w:val="Normal"/>
    <w:next w:val="Normal"/>
    <w:autoRedefine/>
    <w:uiPriority w:val="39"/>
    <w:unhideWhenUsed/>
    <w:rsid w:val="008343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34374"/>
    <w:pPr>
      <w:ind w:left="480"/>
    </w:pPr>
    <w:rPr>
      <w:rFonts w:cstheme="minorHAnsi"/>
      <w:sz w:val="20"/>
      <w:szCs w:val="20"/>
    </w:rPr>
  </w:style>
  <w:style w:type="paragraph" w:styleId="TOC4">
    <w:name w:val="toc 4"/>
    <w:basedOn w:val="Normal"/>
    <w:next w:val="Normal"/>
    <w:autoRedefine/>
    <w:uiPriority w:val="39"/>
    <w:semiHidden/>
    <w:unhideWhenUsed/>
    <w:rsid w:val="00834374"/>
    <w:pPr>
      <w:ind w:left="720"/>
    </w:pPr>
    <w:rPr>
      <w:rFonts w:cstheme="minorHAnsi"/>
      <w:sz w:val="20"/>
      <w:szCs w:val="20"/>
    </w:rPr>
  </w:style>
  <w:style w:type="paragraph" w:styleId="TOC5">
    <w:name w:val="toc 5"/>
    <w:basedOn w:val="Normal"/>
    <w:next w:val="Normal"/>
    <w:autoRedefine/>
    <w:uiPriority w:val="39"/>
    <w:semiHidden/>
    <w:unhideWhenUsed/>
    <w:rsid w:val="00834374"/>
    <w:pPr>
      <w:ind w:left="960"/>
    </w:pPr>
    <w:rPr>
      <w:rFonts w:cstheme="minorHAnsi"/>
      <w:sz w:val="20"/>
      <w:szCs w:val="20"/>
    </w:rPr>
  </w:style>
  <w:style w:type="paragraph" w:styleId="TOC6">
    <w:name w:val="toc 6"/>
    <w:basedOn w:val="Normal"/>
    <w:next w:val="Normal"/>
    <w:autoRedefine/>
    <w:uiPriority w:val="39"/>
    <w:semiHidden/>
    <w:unhideWhenUsed/>
    <w:rsid w:val="00834374"/>
    <w:pPr>
      <w:ind w:left="1200"/>
    </w:pPr>
    <w:rPr>
      <w:rFonts w:cstheme="minorHAnsi"/>
      <w:sz w:val="20"/>
      <w:szCs w:val="20"/>
    </w:rPr>
  </w:style>
  <w:style w:type="paragraph" w:styleId="TOC7">
    <w:name w:val="toc 7"/>
    <w:basedOn w:val="Normal"/>
    <w:next w:val="Normal"/>
    <w:autoRedefine/>
    <w:uiPriority w:val="39"/>
    <w:semiHidden/>
    <w:unhideWhenUsed/>
    <w:rsid w:val="00834374"/>
    <w:pPr>
      <w:ind w:left="1440"/>
    </w:pPr>
    <w:rPr>
      <w:rFonts w:cstheme="minorHAnsi"/>
      <w:sz w:val="20"/>
      <w:szCs w:val="20"/>
    </w:rPr>
  </w:style>
  <w:style w:type="paragraph" w:styleId="TOC8">
    <w:name w:val="toc 8"/>
    <w:basedOn w:val="Normal"/>
    <w:next w:val="Normal"/>
    <w:autoRedefine/>
    <w:uiPriority w:val="39"/>
    <w:semiHidden/>
    <w:unhideWhenUsed/>
    <w:rsid w:val="00834374"/>
    <w:pPr>
      <w:ind w:left="1680"/>
    </w:pPr>
    <w:rPr>
      <w:rFonts w:cstheme="minorHAnsi"/>
      <w:sz w:val="20"/>
      <w:szCs w:val="20"/>
    </w:rPr>
  </w:style>
  <w:style w:type="paragraph" w:styleId="TOC9">
    <w:name w:val="toc 9"/>
    <w:basedOn w:val="Normal"/>
    <w:next w:val="Normal"/>
    <w:autoRedefine/>
    <w:uiPriority w:val="39"/>
    <w:semiHidden/>
    <w:unhideWhenUsed/>
    <w:rsid w:val="00834374"/>
    <w:pPr>
      <w:ind w:left="1920"/>
    </w:pPr>
    <w:rPr>
      <w:rFonts w:cstheme="minorHAnsi"/>
      <w:sz w:val="20"/>
      <w:szCs w:val="20"/>
    </w:rPr>
  </w:style>
  <w:style w:type="paragraph" w:styleId="Title">
    <w:name w:val="Title"/>
    <w:basedOn w:val="Normal"/>
    <w:next w:val="Normal"/>
    <w:link w:val="TitleChar"/>
    <w:uiPriority w:val="10"/>
    <w:qFormat/>
    <w:rsid w:val="008343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3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6C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5AFF"/>
    <w:rPr>
      <w:color w:val="0563C1" w:themeColor="hyperlink"/>
      <w:u w:val="single"/>
    </w:rPr>
  </w:style>
  <w:style w:type="table" w:styleId="TableGrid">
    <w:name w:val="Table Grid"/>
    <w:basedOn w:val="TableNormal"/>
    <w:uiPriority w:val="39"/>
    <w:rsid w:val="00857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ypi.org/project/python-chess/" TargetMode="External"/><Relationship Id="rId11" Type="http://schemas.openxmlformats.org/officeDocument/2006/relationships/theme" Target="theme/theme1.xml"/><Relationship Id="rId5" Type="http://schemas.openxmlformats.org/officeDocument/2006/relationships/hyperlink" Target="https://database.liches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05EC46C8-567E-4D1F-8AD6-5076C9B1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D795B719</Template>
  <TotalTime>464</TotalTime>
  <Pages>11</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AI-based chess training game.</vt:lpstr>
    </vt:vector>
  </TitlesOfParts>
  <Company>CANDIDATE NUMBER</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AI-based chess training game.</dc:title>
  <dc:subject>Brampton Manor Academy | 13202</dc:subject>
  <dc:creator>FULL NAME: SOWRAB CHOWDHURY | CANDIDATE NUMBER:3417</dc:creator>
  <cp:keywords/>
  <dc:description/>
  <cp:lastModifiedBy>Sowrab Chowdhury</cp:lastModifiedBy>
  <cp:revision>23</cp:revision>
  <dcterms:created xsi:type="dcterms:W3CDTF">2019-08-29T13:30:00Z</dcterms:created>
  <dcterms:modified xsi:type="dcterms:W3CDTF">2020-02-26T10:49:00Z</dcterms:modified>
</cp:coreProperties>
</file>